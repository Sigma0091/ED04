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C41C3" w:rsidRDefault="004C41C3">
      <w:r>
        <w:rPr>
          <w:noProof/>
          <w:lang w:eastAsia="es-ES"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>
                <wp:simplePos x="0" y="0"/>
                <wp:positionH relativeFrom="margin">
                  <wp:posOffset>8890</wp:posOffset>
                </wp:positionH>
                <wp:positionV relativeFrom="margin">
                  <wp:posOffset>2540</wp:posOffset>
                </wp:positionV>
                <wp:extent cx="6269990" cy="1556385"/>
                <wp:effectExtent l="0" t="0" r="16510" b="24765"/>
                <wp:wrapSquare wrapText="bothSides"/>
                <wp:docPr id="21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269990" cy="1556385"/>
                        </a:xfrm>
                        <a:prstGeom prst="rect">
                          <a:avLst/>
                        </a:prstGeom>
                        <a:solidFill>
                          <a:srgbClr val="00B0F0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tbl>
                            <w:tblPr>
                              <w:tblStyle w:val="Tablaconcuadrcula"/>
                              <w:tblW w:w="0" w:type="auto"/>
                              <w:tblLook w:val="04A0" w:firstRow="1" w:lastRow="0" w:firstColumn="1" w:lastColumn="0" w:noHBand="0" w:noVBand="1"/>
                            </w:tblPr>
                            <w:tblGrid>
                              <w:gridCol w:w="1172"/>
                              <w:gridCol w:w="8333"/>
                            </w:tblGrid>
                            <w:tr w:rsidR="00DB30A8" w:rsidRPr="00DB30A8" w:rsidTr="004C41C3">
                              <w:trPr>
                                <w:trHeight w:val="581"/>
                              </w:trPr>
                              <w:tc>
                                <w:tcPr>
                                  <w:tcW w:w="1172" w:type="dxa"/>
                                  <w:tcBorders>
                                    <w:top w:val="single" w:sz="4" w:space="0" w:color="00B0F0"/>
                                    <w:left w:val="single" w:sz="4" w:space="0" w:color="00B0F0"/>
                                    <w:bottom w:val="single" w:sz="4" w:space="0" w:color="00B0F0"/>
                                    <w:right w:val="single" w:sz="4" w:space="0" w:color="00B0F0"/>
                                  </w:tcBorders>
                                </w:tcPr>
                                <w:p w:rsidR="00DB30A8" w:rsidRPr="00DB30A8" w:rsidRDefault="00DB30A8" w:rsidP="00DB30A8">
                                  <w:pPr>
                                    <w:rPr>
                                      <w:b/>
                                      <w:sz w:val="24"/>
                                      <w:szCs w:val="24"/>
                                    </w:rPr>
                                  </w:pPr>
                                  <w:r w:rsidRPr="00DB30A8">
                                    <w:rPr>
                                      <w:b/>
                                      <w:sz w:val="24"/>
                                      <w:szCs w:val="24"/>
                                    </w:rPr>
                                    <w:t>CICLO</w:t>
                                  </w:r>
                                </w:p>
                              </w:tc>
                              <w:tc>
                                <w:tcPr>
                                  <w:tcW w:w="8333" w:type="dxa"/>
                                  <w:tcBorders>
                                    <w:top w:val="single" w:sz="4" w:space="0" w:color="00B0F0"/>
                                    <w:left w:val="single" w:sz="4" w:space="0" w:color="00B0F0"/>
                                    <w:bottom w:val="single" w:sz="4" w:space="0" w:color="00B0F0"/>
                                    <w:right w:val="single" w:sz="4" w:space="0" w:color="00B0F0"/>
                                  </w:tcBorders>
                                </w:tcPr>
                                <w:p w:rsidR="00DB30A8" w:rsidRPr="00DB30A8" w:rsidRDefault="00DB30A8" w:rsidP="00DB30A8">
                                  <w:pPr>
                                    <w:rPr>
                                      <w:b/>
                                      <w:sz w:val="24"/>
                                      <w:szCs w:val="24"/>
                                    </w:rPr>
                                  </w:pPr>
                                  <w:r w:rsidRPr="00DB30A8">
                                    <w:rPr>
                                      <w:b/>
                                      <w:sz w:val="24"/>
                                      <w:szCs w:val="24"/>
                                    </w:rPr>
                                    <w:t>:</w:t>
                                  </w:r>
                                  <w:r>
                                    <w:rPr>
                                      <w:b/>
                                      <w:sz w:val="24"/>
                                      <w:szCs w:val="24"/>
                                    </w:rPr>
                                    <w:t xml:space="preserve"> DESARROLLO DE APLICA</w:t>
                                  </w:r>
                                  <w:r w:rsidR="00080EC2">
                                    <w:rPr>
                                      <w:b/>
                                      <w:sz w:val="24"/>
                                      <w:szCs w:val="24"/>
                                    </w:rPr>
                                    <w:t>C</w:t>
                                  </w:r>
                                  <w:r>
                                    <w:rPr>
                                      <w:b/>
                                      <w:sz w:val="24"/>
                                      <w:szCs w:val="24"/>
                                    </w:rPr>
                                    <w:t>IONES WEB A DISTANCIA</w:t>
                                  </w:r>
                                </w:p>
                              </w:tc>
                            </w:tr>
                            <w:tr w:rsidR="00DB30A8" w:rsidRPr="00DB30A8" w:rsidTr="004C41C3">
                              <w:trPr>
                                <w:trHeight w:val="547"/>
                              </w:trPr>
                              <w:tc>
                                <w:tcPr>
                                  <w:tcW w:w="1172" w:type="dxa"/>
                                  <w:tcBorders>
                                    <w:top w:val="single" w:sz="4" w:space="0" w:color="00B0F0"/>
                                    <w:left w:val="single" w:sz="4" w:space="0" w:color="00B0F0"/>
                                    <w:bottom w:val="single" w:sz="4" w:space="0" w:color="00B0F0"/>
                                    <w:right w:val="single" w:sz="4" w:space="0" w:color="00B0F0"/>
                                  </w:tcBorders>
                                </w:tcPr>
                                <w:p w:rsidR="00DB30A8" w:rsidRPr="00DB30A8" w:rsidRDefault="00DB30A8" w:rsidP="00DB30A8">
                                  <w:pPr>
                                    <w:rPr>
                                      <w:b/>
                                      <w:sz w:val="24"/>
                                      <w:szCs w:val="24"/>
                                    </w:rPr>
                                  </w:pPr>
                                  <w:r w:rsidRPr="00DB30A8">
                                    <w:rPr>
                                      <w:b/>
                                      <w:sz w:val="24"/>
                                      <w:szCs w:val="24"/>
                                    </w:rPr>
                                    <w:t>MÓDULO</w:t>
                                  </w:r>
                                </w:p>
                              </w:tc>
                              <w:tc>
                                <w:tcPr>
                                  <w:tcW w:w="8333" w:type="dxa"/>
                                  <w:tcBorders>
                                    <w:top w:val="single" w:sz="4" w:space="0" w:color="00B0F0"/>
                                    <w:left w:val="single" w:sz="4" w:space="0" w:color="00B0F0"/>
                                    <w:bottom w:val="single" w:sz="4" w:space="0" w:color="00B0F0"/>
                                    <w:right w:val="single" w:sz="4" w:space="0" w:color="00B0F0"/>
                                  </w:tcBorders>
                                </w:tcPr>
                                <w:p w:rsidR="00DB30A8" w:rsidRPr="00FF57E9" w:rsidRDefault="00DB30A8" w:rsidP="00DB30A8">
                                  <w:pPr>
                                    <w:rPr>
                                      <w:b/>
                                      <w:sz w:val="24"/>
                                      <w:szCs w:val="24"/>
                                    </w:rPr>
                                  </w:pPr>
                                  <w:r w:rsidRPr="00DB30A8">
                                    <w:rPr>
                                      <w:b/>
                                      <w:sz w:val="24"/>
                                      <w:szCs w:val="24"/>
                                    </w:rPr>
                                    <w:t>:</w:t>
                                  </w:r>
                                  <w:r>
                                    <w:rPr>
                                      <w:b/>
                                      <w:sz w:val="24"/>
                                      <w:szCs w:val="24"/>
                                    </w:rPr>
                                    <w:t xml:space="preserve"> </w:t>
                                  </w:r>
                                  <w:r w:rsidR="00FF57E9">
                                    <w:rPr>
                                      <w:b/>
                                      <w:sz w:val="24"/>
                                      <w:szCs w:val="24"/>
                                    </w:rPr>
                                    <w:t>ENTORNOS DE DESARROLLO</w:t>
                                  </w:r>
                                </w:p>
                              </w:tc>
                            </w:tr>
                            <w:tr w:rsidR="00DB30A8" w:rsidRPr="00DB30A8" w:rsidTr="004C41C3">
                              <w:trPr>
                                <w:trHeight w:val="581"/>
                              </w:trPr>
                              <w:tc>
                                <w:tcPr>
                                  <w:tcW w:w="1172" w:type="dxa"/>
                                  <w:tcBorders>
                                    <w:top w:val="single" w:sz="4" w:space="0" w:color="00B0F0"/>
                                    <w:left w:val="single" w:sz="4" w:space="0" w:color="00B0F0"/>
                                    <w:bottom w:val="single" w:sz="4" w:space="0" w:color="00B0F0"/>
                                    <w:right w:val="single" w:sz="4" w:space="0" w:color="00B0F0"/>
                                  </w:tcBorders>
                                </w:tcPr>
                                <w:p w:rsidR="00DB30A8" w:rsidRPr="00DB30A8" w:rsidRDefault="00DB30A8" w:rsidP="00DB30A8">
                                  <w:pPr>
                                    <w:rPr>
                                      <w:b/>
                                      <w:sz w:val="24"/>
                                      <w:szCs w:val="24"/>
                                    </w:rPr>
                                  </w:pPr>
                                  <w:r w:rsidRPr="00DB30A8">
                                    <w:rPr>
                                      <w:b/>
                                      <w:sz w:val="24"/>
                                      <w:szCs w:val="24"/>
                                    </w:rPr>
                                    <w:t>ALUMNO</w:t>
                                  </w:r>
                                </w:p>
                              </w:tc>
                              <w:tc>
                                <w:tcPr>
                                  <w:tcW w:w="8333" w:type="dxa"/>
                                  <w:tcBorders>
                                    <w:top w:val="single" w:sz="4" w:space="0" w:color="00B0F0"/>
                                    <w:left w:val="single" w:sz="4" w:space="0" w:color="00B0F0"/>
                                    <w:bottom w:val="single" w:sz="4" w:space="0" w:color="00B0F0"/>
                                    <w:right w:val="single" w:sz="4" w:space="0" w:color="00B0F0"/>
                                  </w:tcBorders>
                                </w:tcPr>
                                <w:p w:rsidR="00DB30A8" w:rsidRPr="00DB30A8" w:rsidRDefault="00DB30A8" w:rsidP="00DB30A8">
                                  <w:pPr>
                                    <w:rPr>
                                      <w:b/>
                                      <w:sz w:val="24"/>
                                      <w:szCs w:val="24"/>
                                    </w:rPr>
                                  </w:pPr>
                                  <w:r w:rsidRPr="00DB30A8">
                                    <w:rPr>
                                      <w:b/>
                                      <w:sz w:val="24"/>
                                      <w:szCs w:val="24"/>
                                    </w:rPr>
                                    <w:t>:</w:t>
                                  </w:r>
                                  <w:r>
                                    <w:rPr>
                                      <w:b/>
                                      <w:sz w:val="24"/>
                                      <w:szCs w:val="24"/>
                                    </w:rPr>
                                    <w:t xml:space="preserve"> ISMAEL SÁNCHEZ SÁNCHEZ</w:t>
                                  </w:r>
                                </w:p>
                              </w:tc>
                            </w:tr>
                            <w:tr w:rsidR="00DB30A8" w:rsidRPr="00DB30A8" w:rsidTr="004C41C3">
                              <w:trPr>
                                <w:trHeight w:val="547"/>
                              </w:trPr>
                              <w:tc>
                                <w:tcPr>
                                  <w:tcW w:w="1172" w:type="dxa"/>
                                  <w:tcBorders>
                                    <w:top w:val="single" w:sz="4" w:space="0" w:color="00B0F0"/>
                                    <w:left w:val="single" w:sz="4" w:space="0" w:color="00B0F0"/>
                                    <w:bottom w:val="single" w:sz="4" w:space="0" w:color="00B0F0"/>
                                    <w:right w:val="single" w:sz="4" w:space="0" w:color="00B0F0"/>
                                  </w:tcBorders>
                                </w:tcPr>
                                <w:p w:rsidR="00DB30A8" w:rsidRPr="00DB30A8" w:rsidRDefault="00DB30A8" w:rsidP="00DB30A8">
                                  <w:pPr>
                                    <w:rPr>
                                      <w:b/>
                                      <w:sz w:val="24"/>
                                      <w:szCs w:val="24"/>
                                    </w:rPr>
                                  </w:pPr>
                                  <w:r w:rsidRPr="00DB30A8">
                                    <w:rPr>
                                      <w:b/>
                                      <w:sz w:val="24"/>
                                      <w:szCs w:val="24"/>
                                    </w:rPr>
                                    <w:t>TAREA</w:t>
                                  </w:r>
                                </w:p>
                              </w:tc>
                              <w:tc>
                                <w:tcPr>
                                  <w:tcW w:w="8333" w:type="dxa"/>
                                  <w:tcBorders>
                                    <w:top w:val="single" w:sz="4" w:space="0" w:color="00B0F0"/>
                                    <w:left w:val="single" w:sz="4" w:space="0" w:color="00B0F0"/>
                                    <w:bottom w:val="single" w:sz="4" w:space="0" w:color="00B0F0"/>
                                    <w:right w:val="single" w:sz="4" w:space="0" w:color="00B0F0"/>
                                  </w:tcBorders>
                                </w:tcPr>
                                <w:p w:rsidR="00DB30A8" w:rsidRPr="00DB30A8" w:rsidRDefault="00DB30A8" w:rsidP="004C41C3">
                                  <w:pPr>
                                    <w:rPr>
                                      <w:b/>
                                      <w:sz w:val="24"/>
                                      <w:szCs w:val="24"/>
                                    </w:rPr>
                                  </w:pPr>
                                  <w:r w:rsidRPr="00DB30A8">
                                    <w:rPr>
                                      <w:b/>
                                      <w:sz w:val="24"/>
                                      <w:szCs w:val="24"/>
                                    </w:rPr>
                                    <w:t>:</w:t>
                                  </w:r>
                                  <w:r>
                                    <w:rPr>
                                      <w:b/>
                                      <w:sz w:val="24"/>
                                      <w:szCs w:val="24"/>
                                    </w:rPr>
                                    <w:t xml:space="preserve"> </w:t>
                                  </w:r>
                                  <w:r w:rsidR="00FF57E9">
                                    <w:rPr>
                                      <w:b/>
                                      <w:sz w:val="24"/>
                                      <w:szCs w:val="24"/>
                                    </w:rPr>
                                    <w:t>ED03</w:t>
                                  </w:r>
                                </w:p>
                              </w:tc>
                            </w:tr>
                          </w:tbl>
                          <w:p w:rsidR="00DB30A8" w:rsidRPr="00DB30A8" w:rsidRDefault="00DB30A8" w:rsidP="00DB30A8">
                            <w:pPr>
                              <w:spacing w:line="240" w:lineRule="auto"/>
                              <w:rPr>
                                <w:b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Cuadro de texto 2" o:spid="_x0000_s1026" type="#_x0000_t202" style="position:absolute;margin-left:.7pt;margin-top:.2pt;width:493.7pt;height:122.55pt;z-index:25165926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" fillcolor="#00b0f0">
                <v:textbox>
                  <w:txbxContent>
                    <w:tbl>
                      <w:tblPr>
                        <w:tblStyle w:val="Tablaconcuadrcula"/>
                        <w:tblW w:w="0" w:type="auto"/>
                        <w:tblLook w:val="04A0" w:firstRow="1" w:lastRow="0" w:firstColumn="1" w:lastColumn="0" w:noHBand="0" w:noVBand="1"/>
                      </w:tblPr>
                      <w:tblGrid>
                        <w:gridCol w:w="1172"/>
                        <w:gridCol w:w="8333"/>
                      </w:tblGrid>
                      <w:tr w:rsidR="00DB30A8" w:rsidRPr="00DB30A8" w:rsidTr="004C41C3">
                        <w:trPr>
                          <w:trHeight w:val="581"/>
                        </w:trPr>
                        <w:tc>
                          <w:tcPr>
                            <w:tcW w:w="1172" w:type="dxa"/>
                            <w:tcBorders>
                              <w:top w:val="single" w:sz="4" w:space="0" w:color="00B0F0"/>
                              <w:left w:val="single" w:sz="4" w:space="0" w:color="00B0F0"/>
                              <w:bottom w:val="single" w:sz="4" w:space="0" w:color="00B0F0"/>
                              <w:right w:val="single" w:sz="4" w:space="0" w:color="00B0F0"/>
                            </w:tcBorders>
                          </w:tcPr>
                          <w:p w:rsidR="00DB30A8" w:rsidRPr="00DB30A8" w:rsidRDefault="00DB30A8" w:rsidP="00DB30A8">
                            <w:pPr>
                              <w:rPr>
                                <w:b/>
                                <w:sz w:val="24"/>
                                <w:szCs w:val="24"/>
                              </w:rPr>
                            </w:pPr>
                            <w:r w:rsidRPr="00DB30A8">
                              <w:rPr>
                                <w:b/>
                                <w:sz w:val="24"/>
                                <w:szCs w:val="24"/>
                              </w:rPr>
                              <w:t>CICLO</w:t>
                            </w:r>
                          </w:p>
                        </w:tc>
                        <w:tc>
                          <w:tcPr>
                            <w:tcW w:w="8333" w:type="dxa"/>
                            <w:tcBorders>
                              <w:top w:val="single" w:sz="4" w:space="0" w:color="00B0F0"/>
                              <w:left w:val="single" w:sz="4" w:space="0" w:color="00B0F0"/>
                              <w:bottom w:val="single" w:sz="4" w:space="0" w:color="00B0F0"/>
                              <w:right w:val="single" w:sz="4" w:space="0" w:color="00B0F0"/>
                            </w:tcBorders>
                          </w:tcPr>
                          <w:p w:rsidR="00DB30A8" w:rsidRPr="00DB30A8" w:rsidRDefault="00DB30A8" w:rsidP="00DB30A8">
                            <w:pPr>
                              <w:rPr>
                                <w:b/>
                                <w:sz w:val="24"/>
                                <w:szCs w:val="24"/>
                              </w:rPr>
                            </w:pPr>
                            <w:r w:rsidRPr="00DB30A8">
                              <w:rPr>
                                <w:b/>
                                <w:sz w:val="24"/>
                                <w:szCs w:val="24"/>
                              </w:rPr>
                              <w:t>:</w:t>
                            </w:r>
                            <w:r>
                              <w:rPr>
                                <w:b/>
                                <w:sz w:val="24"/>
                                <w:szCs w:val="24"/>
                              </w:rPr>
                              <w:t xml:space="preserve"> DESARROLLO DE APLICA</w:t>
                            </w:r>
                            <w:r w:rsidR="00080EC2">
                              <w:rPr>
                                <w:b/>
                                <w:sz w:val="24"/>
                                <w:szCs w:val="24"/>
                              </w:rPr>
                              <w:t>C</w:t>
                            </w:r>
                            <w:r>
                              <w:rPr>
                                <w:b/>
                                <w:sz w:val="24"/>
                                <w:szCs w:val="24"/>
                              </w:rPr>
                              <w:t>IONES WEB A DISTANCIA</w:t>
                            </w:r>
                          </w:p>
                        </w:tc>
                      </w:tr>
                      <w:tr w:rsidR="00DB30A8" w:rsidRPr="00DB30A8" w:rsidTr="004C41C3">
                        <w:trPr>
                          <w:trHeight w:val="547"/>
                        </w:trPr>
                        <w:tc>
                          <w:tcPr>
                            <w:tcW w:w="1172" w:type="dxa"/>
                            <w:tcBorders>
                              <w:top w:val="single" w:sz="4" w:space="0" w:color="00B0F0"/>
                              <w:left w:val="single" w:sz="4" w:space="0" w:color="00B0F0"/>
                              <w:bottom w:val="single" w:sz="4" w:space="0" w:color="00B0F0"/>
                              <w:right w:val="single" w:sz="4" w:space="0" w:color="00B0F0"/>
                            </w:tcBorders>
                          </w:tcPr>
                          <w:p w:rsidR="00DB30A8" w:rsidRPr="00DB30A8" w:rsidRDefault="00DB30A8" w:rsidP="00DB30A8">
                            <w:pPr>
                              <w:rPr>
                                <w:b/>
                                <w:sz w:val="24"/>
                                <w:szCs w:val="24"/>
                              </w:rPr>
                            </w:pPr>
                            <w:r w:rsidRPr="00DB30A8">
                              <w:rPr>
                                <w:b/>
                                <w:sz w:val="24"/>
                                <w:szCs w:val="24"/>
                              </w:rPr>
                              <w:t>MÓDULO</w:t>
                            </w:r>
                          </w:p>
                        </w:tc>
                        <w:tc>
                          <w:tcPr>
                            <w:tcW w:w="8333" w:type="dxa"/>
                            <w:tcBorders>
                              <w:top w:val="single" w:sz="4" w:space="0" w:color="00B0F0"/>
                              <w:left w:val="single" w:sz="4" w:space="0" w:color="00B0F0"/>
                              <w:bottom w:val="single" w:sz="4" w:space="0" w:color="00B0F0"/>
                              <w:right w:val="single" w:sz="4" w:space="0" w:color="00B0F0"/>
                            </w:tcBorders>
                          </w:tcPr>
                          <w:p w:rsidR="00DB30A8" w:rsidRPr="00FF57E9" w:rsidRDefault="00DB30A8" w:rsidP="00DB30A8">
                            <w:pPr>
                              <w:rPr>
                                <w:b/>
                                <w:sz w:val="24"/>
                                <w:szCs w:val="24"/>
                              </w:rPr>
                            </w:pPr>
                            <w:r w:rsidRPr="00DB30A8">
                              <w:rPr>
                                <w:b/>
                                <w:sz w:val="24"/>
                                <w:szCs w:val="24"/>
                              </w:rPr>
                              <w:t>:</w:t>
                            </w:r>
                            <w:r>
                              <w:rPr>
                                <w:b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="00FF57E9">
                              <w:rPr>
                                <w:b/>
                                <w:sz w:val="24"/>
                                <w:szCs w:val="24"/>
                              </w:rPr>
                              <w:t>ENTORNOS DE DESARROLLO</w:t>
                            </w:r>
                          </w:p>
                        </w:tc>
                      </w:tr>
                      <w:tr w:rsidR="00DB30A8" w:rsidRPr="00DB30A8" w:rsidTr="004C41C3">
                        <w:trPr>
                          <w:trHeight w:val="581"/>
                        </w:trPr>
                        <w:tc>
                          <w:tcPr>
                            <w:tcW w:w="1172" w:type="dxa"/>
                            <w:tcBorders>
                              <w:top w:val="single" w:sz="4" w:space="0" w:color="00B0F0"/>
                              <w:left w:val="single" w:sz="4" w:space="0" w:color="00B0F0"/>
                              <w:bottom w:val="single" w:sz="4" w:space="0" w:color="00B0F0"/>
                              <w:right w:val="single" w:sz="4" w:space="0" w:color="00B0F0"/>
                            </w:tcBorders>
                          </w:tcPr>
                          <w:p w:rsidR="00DB30A8" w:rsidRPr="00DB30A8" w:rsidRDefault="00DB30A8" w:rsidP="00DB30A8">
                            <w:pPr>
                              <w:rPr>
                                <w:b/>
                                <w:sz w:val="24"/>
                                <w:szCs w:val="24"/>
                              </w:rPr>
                            </w:pPr>
                            <w:r w:rsidRPr="00DB30A8">
                              <w:rPr>
                                <w:b/>
                                <w:sz w:val="24"/>
                                <w:szCs w:val="24"/>
                              </w:rPr>
                              <w:t>ALUMNO</w:t>
                            </w:r>
                          </w:p>
                        </w:tc>
                        <w:tc>
                          <w:tcPr>
                            <w:tcW w:w="8333" w:type="dxa"/>
                            <w:tcBorders>
                              <w:top w:val="single" w:sz="4" w:space="0" w:color="00B0F0"/>
                              <w:left w:val="single" w:sz="4" w:space="0" w:color="00B0F0"/>
                              <w:bottom w:val="single" w:sz="4" w:space="0" w:color="00B0F0"/>
                              <w:right w:val="single" w:sz="4" w:space="0" w:color="00B0F0"/>
                            </w:tcBorders>
                          </w:tcPr>
                          <w:p w:rsidR="00DB30A8" w:rsidRPr="00DB30A8" w:rsidRDefault="00DB30A8" w:rsidP="00DB30A8">
                            <w:pPr>
                              <w:rPr>
                                <w:b/>
                                <w:sz w:val="24"/>
                                <w:szCs w:val="24"/>
                              </w:rPr>
                            </w:pPr>
                            <w:r w:rsidRPr="00DB30A8">
                              <w:rPr>
                                <w:b/>
                                <w:sz w:val="24"/>
                                <w:szCs w:val="24"/>
                              </w:rPr>
                              <w:t>:</w:t>
                            </w:r>
                            <w:r>
                              <w:rPr>
                                <w:b/>
                                <w:sz w:val="24"/>
                                <w:szCs w:val="24"/>
                              </w:rPr>
                              <w:t xml:space="preserve"> ISMAEL SÁNCHEZ SÁNCHEZ</w:t>
                            </w:r>
                          </w:p>
                        </w:tc>
                      </w:tr>
                      <w:tr w:rsidR="00DB30A8" w:rsidRPr="00DB30A8" w:rsidTr="004C41C3">
                        <w:trPr>
                          <w:trHeight w:val="547"/>
                        </w:trPr>
                        <w:tc>
                          <w:tcPr>
                            <w:tcW w:w="1172" w:type="dxa"/>
                            <w:tcBorders>
                              <w:top w:val="single" w:sz="4" w:space="0" w:color="00B0F0"/>
                              <w:left w:val="single" w:sz="4" w:space="0" w:color="00B0F0"/>
                              <w:bottom w:val="single" w:sz="4" w:space="0" w:color="00B0F0"/>
                              <w:right w:val="single" w:sz="4" w:space="0" w:color="00B0F0"/>
                            </w:tcBorders>
                          </w:tcPr>
                          <w:p w:rsidR="00DB30A8" w:rsidRPr="00DB30A8" w:rsidRDefault="00DB30A8" w:rsidP="00DB30A8">
                            <w:pPr>
                              <w:rPr>
                                <w:b/>
                                <w:sz w:val="24"/>
                                <w:szCs w:val="24"/>
                              </w:rPr>
                            </w:pPr>
                            <w:r w:rsidRPr="00DB30A8">
                              <w:rPr>
                                <w:b/>
                                <w:sz w:val="24"/>
                                <w:szCs w:val="24"/>
                              </w:rPr>
                              <w:t>TAREA</w:t>
                            </w:r>
                          </w:p>
                        </w:tc>
                        <w:tc>
                          <w:tcPr>
                            <w:tcW w:w="8333" w:type="dxa"/>
                            <w:tcBorders>
                              <w:top w:val="single" w:sz="4" w:space="0" w:color="00B0F0"/>
                              <w:left w:val="single" w:sz="4" w:space="0" w:color="00B0F0"/>
                              <w:bottom w:val="single" w:sz="4" w:space="0" w:color="00B0F0"/>
                              <w:right w:val="single" w:sz="4" w:space="0" w:color="00B0F0"/>
                            </w:tcBorders>
                          </w:tcPr>
                          <w:p w:rsidR="00DB30A8" w:rsidRPr="00DB30A8" w:rsidRDefault="00DB30A8" w:rsidP="004C41C3">
                            <w:pPr>
                              <w:rPr>
                                <w:b/>
                                <w:sz w:val="24"/>
                                <w:szCs w:val="24"/>
                              </w:rPr>
                            </w:pPr>
                            <w:r w:rsidRPr="00DB30A8">
                              <w:rPr>
                                <w:b/>
                                <w:sz w:val="24"/>
                                <w:szCs w:val="24"/>
                              </w:rPr>
                              <w:t>:</w:t>
                            </w:r>
                            <w:r>
                              <w:rPr>
                                <w:b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="00FF57E9">
                              <w:rPr>
                                <w:b/>
                                <w:sz w:val="24"/>
                                <w:szCs w:val="24"/>
                              </w:rPr>
                              <w:t>ED03</w:t>
                            </w:r>
                          </w:p>
                        </w:tc>
                      </w:tr>
                    </w:tbl>
                    <w:p w:rsidR="00DB30A8" w:rsidRPr="00DB30A8" w:rsidRDefault="00DB30A8" w:rsidP="00DB30A8">
                      <w:pPr>
                        <w:spacing w:line="240" w:lineRule="auto"/>
                        <w:rPr>
                          <w:b/>
                          <w:sz w:val="24"/>
                          <w:szCs w:val="24"/>
                        </w:rPr>
                      </w:pP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</w:p>
    <w:p w:rsidR="004C41C3" w:rsidRDefault="004C41C3"/>
    <w:p w:rsidR="004C41C3" w:rsidRDefault="004C41C3"/>
    <w:p w:rsidR="004C41C3" w:rsidRDefault="004C41C3">
      <w:r>
        <w:rPr>
          <w:noProof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6" type="#_x0000_t75" style="position:absolute;margin-left:19.15pt;margin-top:.95pt;width:441.8pt;height:436.3pt;z-index:-251635712;mso-position-horizontal-relative:text;mso-position-vertical-relative:text;mso-width-relative:page;mso-height-relative:page">
            <v:imagedata r:id="rId4" o:title="Ides-2020-imagen-principal-1"/>
          </v:shape>
        </w:pict>
      </w:r>
    </w:p>
    <w:p w:rsidR="004C41C3" w:rsidRDefault="004C41C3"/>
    <w:p w:rsidR="004C41C3" w:rsidRDefault="004C41C3"/>
    <w:p w:rsidR="004C41C3" w:rsidRDefault="004C41C3"/>
    <w:p w:rsidR="004C41C3" w:rsidRDefault="004C41C3"/>
    <w:p w:rsidR="004C41C3" w:rsidRDefault="004C41C3"/>
    <w:p w:rsidR="004C41C3" w:rsidRDefault="004C41C3"/>
    <w:p w:rsidR="004C41C3" w:rsidRDefault="004C41C3"/>
    <w:p w:rsidR="004C41C3" w:rsidRDefault="004C41C3"/>
    <w:p w:rsidR="004C41C3" w:rsidRDefault="004C41C3"/>
    <w:p w:rsidR="004C41C3" w:rsidRDefault="004C41C3"/>
    <w:p w:rsidR="004C41C3" w:rsidRDefault="004C41C3"/>
    <w:p w:rsidR="004C41C3" w:rsidRDefault="004C41C3"/>
    <w:p w:rsidR="004C41C3" w:rsidRDefault="004C41C3"/>
    <w:p w:rsidR="004C41C3" w:rsidRDefault="004C41C3"/>
    <w:p w:rsidR="004C41C3" w:rsidRDefault="004C41C3"/>
    <w:p w:rsidR="004C41C3" w:rsidRDefault="004C41C3"/>
    <w:p w:rsidR="004C41C3" w:rsidRDefault="004C41C3"/>
    <w:p w:rsidR="004C41C3" w:rsidRDefault="004C41C3"/>
    <w:p w:rsidR="004C41C3" w:rsidRDefault="004C41C3"/>
    <w:p w:rsidR="00FF57E9" w:rsidRDefault="00FF57E9"/>
    <w:p w:rsidR="004C41C3" w:rsidRDefault="004C41C3"/>
    <w:p w:rsidR="00FF57E9" w:rsidRPr="00FF57E9" w:rsidRDefault="00FF57E9">
      <w:pPr>
        <w:rPr>
          <w:b/>
          <w:sz w:val="28"/>
          <w:szCs w:val="28"/>
        </w:rPr>
      </w:pPr>
      <w:r>
        <w:rPr>
          <w:noProof/>
          <w:lang w:eastAsia="es-ES"/>
        </w:rPr>
        <w:lastRenderedPageBreak/>
        <w:drawing>
          <wp:anchor distT="0" distB="0" distL="114300" distR="114300" simplePos="0" relativeHeight="251674624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309698</wp:posOffset>
            </wp:positionV>
            <wp:extent cx="5785693" cy="3254828"/>
            <wp:effectExtent l="0" t="0" r="5715" b="3175"/>
            <wp:wrapNone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Captura de pantalla 2024-01-15 203320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5693" cy="325482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sz w:val="28"/>
          <w:szCs w:val="28"/>
        </w:rPr>
        <w:t>1.</w:t>
      </w:r>
    </w:p>
    <w:p w:rsidR="00FF57E9" w:rsidRDefault="00FF57E9"/>
    <w:p w:rsidR="00FF57E9" w:rsidRDefault="00FF57E9"/>
    <w:p w:rsidR="00FF57E9" w:rsidRDefault="00FF57E9"/>
    <w:p w:rsidR="00FF57E9" w:rsidRDefault="00FF57E9"/>
    <w:p w:rsidR="00FF57E9" w:rsidRDefault="00FF57E9"/>
    <w:p w:rsidR="00FF57E9" w:rsidRDefault="00FF57E9"/>
    <w:p w:rsidR="00FF57E9" w:rsidRDefault="00FF57E9"/>
    <w:p w:rsidR="00FF57E9" w:rsidRDefault="00FF57E9"/>
    <w:p w:rsidR="00FF57E9" w:rsidRDefault="00FF57E9"/>
    <w:p w:rsidR="00FF57E9" w:rsidRDefault="00FF57E9"/>
    <w:p w:rsidR="00FF57E9" w:rsidRDefault="00FF57E9"/>
    <w:p w:rsidR="004C41C3" w:rsidRDefault="004C41C3"/>
    <w:p w:rsidR="00FF57E9" w:rsidRPr="00FF57E9" w:rsidRDefault="00FF57E9">
      <w:r>
        <w:rPr>
          <w:noProof/>
          <w:lang w:eastAsia="es-ES"/>
        </w:rPr>
        <mc:AlternateContent>
          <mc:Choice Requires="wps">
            <w:drawing>
              <wp:anchor distT="45720" distB="45720" distL="114300" distR="114300" simplePos="0" relativeHeight="251667456" behindDoc="0" locked="0" layoutInCell="1" allowOverlap="1" wp14:anchorId="59BF9585" wp14:editId="25D7EBA1">
                <wp:simplePos x="0" y="0"/>
                <wp:positionH relativeFrom="margin">
                  <wp:align>right</wp:align>
                </wp:positionH>
                <wp:positionV relativeFrom="paragraph">
                  <wp:posOffset>389890</wp:posOffset>
                </wp:positionV>
                <wp:extent cx="6102350" cy="283845"/>
                <wp:effectExtent l="0" t="0" r="12700" b="20955"/>
                <wp:wrapSquare wrapText="bothSides"/>
                <wp:docPr id="2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102350" cy="283845"/>
                        </a:xfrm>
                        <a:prstGeom prst="rect">
                          <a:avLst/>
                        </a:prstGeom>
                        <a:solidFill>
                          <a:srgbClr val="00B0F0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F57E9" w:rsidRPr="00DB30A8" w:rsidRDefault="00FF57E9" w:rsidP="00FF57E9">
                            <w:pPr>
                              <w:spacing w:line="240" w:lineRule="auto"/>
                              <w:rPr>
                                <w:b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  <w:szCs w:val="24"/>
                              </w:rPr>
                              <w:t>Ejecución normal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BF9585" id="_x0000_s1027" type="#_x0000_t202" style="position:absolute;margin-left:429.3pt;margin-top:30.7pt;width:480.5pt;height:22.35pt;z-index:251667456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" fillcolor="#00b0f0">
                <v:textbox>
                  <w:txbxContent>
                    <w:p w:rsidR="00FF57E9" w:rsidRPr="00DB30A8" w:rsidRDefault="00FF57E9" w:rsidP="00FF57E9">
                      <w:pPr>
                        <w:spacing w:line="240" w:lineRule="auto"/>
                        <w:rPr>
                          <w:b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sz w:val="24"/>
                          <w:szCs w:val="24"/>
                        </w:rPr>
                        <w:t>Ejecución normal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:rsidR="00FF57E9" w:rsidRPr="00FF57E9" w:rsidRDefault="00FF57E9">
      <w:pPr>
        <w:rPr>
          <w:b/>
          <w:sz w:val="28"/>
        </w:rPr>
      </w:pPr>
      <w:r w:rsidRPr="00FF57E9">
        <w:rPr>
          <w:b/>
          <w:sz w:val="28"/>
        </w:rPr>
        <w:t>2.</w:t>
      </w:r>
    </w:p>
    <w:p w:rsidR="00FF57E9" w:rsidRPr="00FF57E9" w:rsidRDefault="00FF57E9">
      <w:pPr>
        <w:rPr>
          <w:b/>
          <w:sz w:val="28"/>
        </w:rPr>
      </w:pPr>
      <w:r>
        <w:rPr>
          <w:noProof/>
          <w:lang w:eastAsia="es-ES"/>
        </w:rPr>
        <w:drawing>
          <wp:anchor distT="0" distB="0" distL="114300" distR="114300" simplePos="0" relativeHeight="251672576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28484</wp:posOffset>
            </wp:positionV>
            <wp:extent cx="6120130" cy="3442970"/>
            <wp:effectExtent l="0" t="0" r="0" b="5080"/>
            <wp:wrapNone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Captura de pantalla 2024-01-15 203450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F57E9" w:rsidRPr="00FF57E9" w:rsidRDefault="00FF57E9">
      <w:pPr>
        <w:rPr>
          <w:b/>
          <w:sz w:val="28"/>
        </w:rPr>
      </w:pPr>
    </w:p>
    <w:p w:rsidR="00FF57E9" w:rsidRPr="00FF57E9" w:rsidRDefault="00FF57E9">
      <w:pPr>
        <w:rPr>
          <w:b/>
          <w:sz w:val="28"/>
        </w:rPr>
      </w:pPr>
      <w:r w:rsidRPr="00FF57E9">
        <w:rPr>
          <w:b/>
          <w:sz w:val="28"/>
        </w:rPr>
        <w:br w:type="page"/>
      </w:r>
    </w:p>
    <w:p w:rsidR="00FF57E9" w:rsidRDefault="00FF57E9">
      <w:r>
        <w:rPr>
          <w:noProof/>
          <w:lang w:eastAsia="es-ES"/>
        </w:rPr>
        <w:lastRenderedPageBreak/>
        <w:drawing>
          <wp:anchor distT="0" distB="0" distL="114300" distR="114300" simplePos="0" relativeHeight="251673600" behindDoc="1" locked="0" layoutInCell="1" allowOverlap="1">
            <wp:simplePos x="0" y="0"/>
            <wp:positionH relativeFrom="column">
              <wp:posOffset>-9071</wp:posOffset>
            </wp:positionH>
            <wp:positionV relativeFrom="paragraph">
              <wp:posOffset>9888</wp:posOffset>
            </wp:positionV>
            <wp:extent cx="6120130" cy="3442970"/>
            <wp:effectExtent l="0" t="0" r="0" b="5080"/>
            <wp:wrapNone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Captura de pantalla 2024-01-15 203409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F57E9" w:rsidRDefault="00FF57E9"/>
    <w:p w:rsidR="00FF57E9" w:rsidRDefault="00FF57E9"/>
    <w:p w:rsidR="00FF57E9" w:rsidRDefault="00FF57E9"/>
    <w:p w:rsidR="00FF57E9" w:rsidRDefault="00FF57E9"/>
    <w:p w:rsidR="00FF57E9" w:rsidRDefault="00FF57E9"/>
    <w:p w:rsidR="00FF57E9" w:rsidRDefault="00FF57E9"/>
    <w:p w:rsidR="00FF57E9" w:rsidRDefault="00FF57E9"/>
    <w:p w:rsidR="00FF57E9" w:rsidRDefault="00FF57E9"/>
    <w:p w:rsidR="00FF57E9" w:rsidRDefault="00FF57E9"/>
    <w:p w:rsidR="00FF57E9" w:rsidRDefault="00FF57E9"/>
    <w:p w:rsidR="00FF57E9" w:rsidRDefault="00FF57E9"/>
    <w:p w:rsidR="00EF61ED" w:rsidRDefault="00EF61ED"/>
    <w:p w:rsidR="00FF57E9" w:rsidRDefault="00FF57E9">
      <w:r>
        <w:rPr>
          <w:noProof/>
          <w:lang w:eastAsia="es-ES"/>
        </w:rPr>
        <mc:AlternateContent>
          <mc:Choice Requires="wps">
            <w:drawing>
              <wp:anchor distT="45720" distB="45720" distL="114300" distR="114300" simplePos="0" relativeHeight="251669504" behindDoc="0" locked="0" layoutInCell="1" allowOverlap="1" wp14:anchorId="4DD6E869" wp14:editId="489EEAB9">
                <wp:simplePos x="0" y="0"/>
                <wp:positionH relativeFrom="margin">
                  <wp:align>right</wp:align>
                </wp:positionH>
                <wp:positionV relativeFrom="paragraph">
                  <wp:posOffset>311422</wp:posOffset>
                </wp:positionV>
                <wp:extent cx="6102350" cy="283845"/>
                <wp:effectExtent l="0" t="0" r="12700" b="20955"/>
                <wp:wrapSquare wrapText="bothSides"/>
                <wp:docPr id="4" name="Cuadro de texto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102350" cy="283845"/>
                        </a:xfrm>
                        <a:prstGeom prst="rect">
                          <a:avLst/>
                        </a:prstGeom>
                        <a:solidFill>
                          <a:srgbClr val="00B0F0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F57E9" w:rsidRPr="00DB30A8" w:rsidRDefault="00FF57E9" w:rsidP="00FF57E9">
                            <w:pPr>
                              <w:spacing w:line="240" w:lineRule="auto"/>
                              <w:rPr>
                                <w:b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  <w:szCs w:val="24"/>
                              </w:rPr>
                              <w:t>Depuración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D6E869" id="Cuadro de texto 4" o:spid="_x0000_s1028" type="#_x0000_t202" style="position:absolute;margin-left:429.3pt;margin-top:24.5pt;width:480.5pt;height:22.35pt;z-index:251669504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" fillcolor="#00b0f0">
                <v:textbox>
                  <w:txbxContent>
                    <w:p w:rsidR="00FF57E9" w:rsidRPr="00DB30A8" w:rsidRDefault="00FF57E9" w:rsidP="00FF57E9">
                      <w:pPr>
                        <w:spacing w:line="240" w:lineRule="auto"/>
                        <w:rPr>
                          <w:b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sz w:val="24"/>
                          <w:szCs w:val="24"/>
                        </w:rPr>
                        <w:t>Depuración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:rsidR="00EF61ED" w:rsidRDefault="00EF61ED">
      <w:pPr>
        <w:rPr>
          <w:b/>
          <w:sz w:val="28"/>
        </w:rPr>
      </w:pPr>
    </w:p>
    <w:p w:rsidR="00FF57E9" w:rsidRPr="00FF57E9" w:rsidRDefault="00FF57E9">
      <w:pPr>
        <w:rPr>
          <w:b/>
          <w:sz w:val="28"/>
        </w:rPr>
      </w:pPr>
      <w:r>
        <w:rPr>
          <w:b/>
          <w:sz w:val="28"/>
        </w:rPr>
        <w:t>3.</w:t>
      </w:r>
    </w:p>
    <w:p w:rsidR="00FF57E9" w:rsidRPr="00FF57E9" w:rsidRDefault="00EF61ED">
      <w:pPr>
        <w:rPr>
          <w:b/>
          <w:sz w:val="28"/>
        </w:rPr>
      </w:pPr>
      <w:r>
        <w:rPr>
          <w:b/>
          <w:noProof/>
          <w:sz w:val="28"/>
          <w:lang w:eastAsia="es-ES"/>
        </w:rPr>
        <w:drawing>
          <wp:anchor distT="0" distB="0" distL="114300" distR="114300" simplePos="0" relativeHeight="251675648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11430</wp:posOffset>
            </wp:positionV>
            <wp:extent cx="6120130" cy="3442970"/>
            <wp:effectExtent l="0" t="0" r="0" b="5080"/>
            <wp:wrapNone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Captura de pantalla 2024-01-15 204048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F57E9" w:rsidRPr="00FF57E9" w:rsidRDefault="00FF57E9">
      <w:pPr>
        <w:rPr>
          <w:b/>
          <w:sz w:val="28"/>
        </w:rPr>
      </w:pPr>
    </w:p>
    <w:p w:rsidR="00FF57E9" w:rsidRPr="00FF57E9" w:rsidRDefault="00FF57E9">
      <w:pPr>
        <w:rPr>
          <w:b/>
          <w:sz w:val="28"/>
        </w:rPr>
      </w:pPr>
    </w:p>
    <w:p w:rsidR="00FF57E9" w:rsidRPr="00FF57E9" w:rsidRDefault="00FF57E9">
      <w:pPr>
        <w:rPr>
          <w:b/>
          <w:sz w:val="28"/>
        </w:rPr>
      </w:pPr>
    </w:p>
    <w:p w:rsidR="00FF57E9" w:rsidRPr="00FF57E9" w:rsidRDefault="00FF57E9">
      <w:pPr>
        <w:rPr>
          <w:b/>
          <w:sz w:val="28"/>
        </w:rPr>
      </w:pPr>
    </w:p>
    <w:p w:rsidR="00FF57E9" w:rsidRPr="00FF57E9" w:rsidRDefault="00FF57E9">
      <w:pPr>
        <w:rPr>
          <w:b/>
          <w:sz w:val="28"/>
        </w:rPr>
      </w:pPr>
    </w:p>
    <w:p w:rsidR="00FF57E9" w:rsidRPr="00FF57E9" w:rsidRDefault="00FF57E9">
      <w:pPr>
        <w:rPr>
          <w:b/>
          <w:sz w:val="28"/>
        </w:rPr>
      </w:pPr>
    </w:p>
    <w:p w:rsidR="00FF57E9" w:rsidRPr="00FF57E9" w:rsidRDefault="00FF57E9">
      <w:pPr>
        <w:rPr>
          <w:b/>
          <w:sz w:val="28"/>
        </w:rPr>
      </w:pPr>
    </w:p>
    <w:p w:rsidR="00FF57E9" w:rsidRPr="00FF57E9" w:rsidRDefault="00FF57E9">
      <w:pPr>
        <w:rPr>
          <w:b/>
          <w:sz w:val="28"/>
        </w:rPr>
      </w:pPr>
    </w:p>
    <w:p w:rsidR="00FF57E9" w:rsidRPr="00FF57E9" w:rsidRDefault="00FF57E9">
      <w:pPr>
        <w:rPr>
          <w:b/>
          <w:sz w:val="28"/>
        </w:rPr>
      </w:pPr>
    </w:p>
    <w:p w:rsidR="00FF57E9" w:rsidRPr="00FF57E9" w:rsidRDefault="00FF57E9">
      <w:pPr>
        <w:rPr>
          <w:b/>
          <w:sz w:val="28"/>
        </w:rPr>
      </w:pPr>
    </w:p>
    <w:p w:rsidR="00FF57E9" w:rsidRDefault="00EE23D9">
      <w:pPr>
        <w:rPr>
          <w:b/>
          <w:sz w:val="28"/>
        </w:rPr>
      </w:pPr>
      <w:r>
        <w:rPr>
          <w:b/>
          <w:sz w:val="28"/>
        </w:rPr>
        <w:lastRenderedPageBreak/>
        <w:t>4.</w:t>
      </w:r>
    </w:p>
    <w:p w:rsidR="00EE23D9" w:rsidRPr="00FF57E9" w:rsidRDefault="007A1A2D">
      <w:pPr>
        <w:rPr>
          <w:b/>
          <w:sz w:val="28"/>
        </w:rPr>
      </w:pPr>
      <w:r>
        <w:rPr>
          <w:b/>
          <w:sz w:val="28"/>
        </w:rPr>
        <w:t>e)</w:t>
      </w:r>
    </w:p>
    <w:p w:rsidR="00FF57E9" w:rsidRPr="00FF57E9" w:rsidRDefault="00EE23D9">
      <w:pPr>
        <w:rPr>
          <w:b/>
          <w:sz w:val="28"/>
        </w:rPr>
      </w:pPr>
      <w:r>
        <w:rPr>
          <w:b/>
          <w:noProof/>
          <w:sz w:val="28"/>
          <w:lang w:eastAsia="es-ES"/>
        </w:rPr>
        <w:drawing>
          <wp:inline distT="0" distB="0" distL="0" distR="0">
            <wp:extent cx="6120130" cy="3442970"/>
            <wp:effectExtent l="0" t="0" r="0" b="508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Captura de pantalla 2024-01-15 211028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57E9" w:rsidRDefault="00FF57E9">
      <w:pPr>
        <w:rPr>
          <w:b/>
          <w:sz w:val="28"/>
        </w:rPr>
      </w:pPr>
    </w:p>
    <w:p w:rsidR="007A1A2D" w:rsidRDefault="00F87B4A">
      <w:pPr>
        <w:rPr>
          <w:b/>
          <w:sz w:val="28"/>
        </w:rPr>
      </w:pPr>
      <w:r>
        <w:rPr>
          <w:b/>
          <w:sz w:val="28"/>
        </w:rPr>
        <w:t>g)</w:t>
      </w:r>
    </w:p>
    <w:p w:rsidR="00F87B4A" w:rsidRDefault="00F87B4A">
      <w:pPr>
        <w:rPr>
          <w:b/>
          <w:sz w:val="28"/>
        </w:rPr>
      </w:pPr>
      <w:r>
        <w:rPr>
          <w:b/>
          <w:noProof/>
          <w:sz w:val="28"/>
          <w:lang w:eastAsia="es-ES"/>
        </w:rPr>
        <w:drawing>
          <wp:anchor distT="0" distB="0" distL="114300" distR="114300" simplePos="0" relativeHeight="251676672" behindDoc="1" locked="0" layoutInCell="1" allowOverlap="1">
            <wp:simplePos x="0" y="0"/>
            <wp:positionH relativeFrom="margin">
              <wp:posOffset>-1270</wp:posOffset>
            </wp:positionH>
            <wp:positionV relativeFrom="paragraph">
              <wp:posOffset>130900</wp:posOffset>
            </wp:positionV>
            <wp:extent cx="6120130" cy="3442970"/>
            <wp:effectExtent l="0" t="0" r="0" b="5080"/>
            <wp:wrapNone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Captura de pantalla 2024-01-15 214319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87B4A" w:rsidRDefault="00F87B4A">
      <w:pPr>
        <w:rPr>
          <w:b/>
          <w:sz w:val="28"/>
        </w:rPr>
      </w:pPr>
    </w:p>
    <w:p w:rsidR="00F87B4A" w:rsidRDefault="00F87B4A">
      <w:pPr>
        <w:rPr>
          <w:b/>
          <w:sz w:val="28"/>
        </w:rPr>
      </w:pPr>
    </w:p>
    <w:p w:rsidR="00F87B4A" w:rsidRDefault="00F87B4A">
      <w:pPr>
        <w:rPr>
          <w:b/>
          <w:sz w:val="28"/>
        </w:rPr>
      </w:pPr>
    </w:p>
    <w:p w:rsidR="00F87B4A" w:rsidRDefault="00F87B4A">
      <w:pPr>
        <w:rPr>
          <w:b/>
          <w:sz w:val="28"/>
        </w:rPr>
      </w:pPr>
    </w:p>
    <w:p w:rsidR="00F87B4A" w:rsidRDefault="00F87B4A">
      <w:pPr>
        <w:rPr>
          <w:b/>
          <w:sz w:val="28"/>
        </w:rPr>
      </w:pPr>
    </w:p>
    <w:p w:rsidR="00F87B4A" w:rsidRDefault="00F87B4A">
      <w:pPr>
        <w:rPr>
          <w:b/>
          <w:sz w:val="28"/>
        </w:rPr>
      </w:pPr>
    </w:p>
    <w:p w:rsidR="00F87B4A" w:rsidRDefault="00F87B4A">
      <w:pPr>
        <w:rPr>
          <w:b/>
          <w:sz w:val="28"/>
        </w:rPr>
      </w:pPr>
    </w:p>
    <w:p w:rsidR="00F87B4A" w:rsidRDefault="00F87B4A">
      <w:pPr>
        <w:rPr>
          <w:b/>
          <w:sz w:val="28"/>
        </w:rPr>
      </w:pPr>
    </w:p>
    <w:p w:rsidR="00F87B4A" w:rsidRDefault="00F87B4A">
      <w:pPr>
        <w:rPr>
          <w:b/>
          <w:sz w:val="28"/>
        </w:rPr>
      </w:pPr>
    </w:p>
    <w:p w:rsidR="00F87B4A" w:rsidRDefault="00F87B4A">
      <w:pPr>
        <w:rPr>
          <w:b/>
          <w:sz w:val="28"/>
        </w:rPr>
      </w:pPr>
    </w:p>
    <w:p w:rsidR="00F87B4A" w:rsidRDefault="00F87B4A">
      <w:pPr>
        <w:rPr>
          <w:b/>
          <w:sz w:val="28"/>
        </w:rPr>
      </w:pPr>
    </w:p>
    <w:p w:rsidR="00F87B4A" w:rsidRDefault="00F87B4A">
      <w:pPr>
        <w:rPr>
          <w:b/>
          <w:sz w:val="28"/>
        </w:rPr>
      </w:pPr>
      <w:r>
        <w:rPr>
          <w:b/>
          <w:sz w:val="28"/>
        </w:rPr>
        <w:lastRenderedPageBreak/>
        <w:t>n)</w:t>
      </w:r>
    </w:p>
    <w:p w:rsidR="00F87B4A" w:rsidRDefault="00F87B4A">
      <w:pPr>
        <w:rPr>
          <w:b/>
          <w:sz w:val="28"/>
        </w:rPr>
      </w:pPr>
      <w:r>
        <w:rPr>
          <w:b/>
          <w:noProof/>
          <w:sz w:val="28"/>
          <w:lang w:eastAsia="es-ES"/>
        </w:rPr>
        <w:drawing>
          <wp:inline distT="0" distB="0" distL="0" distR="0">
            <wp:extent cx="6120130" cy="3442970"/>
            <wp:effectExtent l="0" t="0" r="0" b="508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Captura de pantalla 2024-01-15 214559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7B4A" w:rsidRDefault="00F87B4A">
      <w:pPr>
        <w:rPr>
          <w:b/>
          <w:sz w:val="28"/>
        </w:rPr>
      </w:pPr>
    </w:p>
    <w:p w:rsidR="00F87B4A" w:rsidRDefault="00F87B4A">
      <w:pPr>
        <w:rPr>
          <w:b/>
          <w:sz w:val="28"/>
        </w:rPr>
      </w:pPr>
      <w:r>
        <w:rPr>
          <w:b/>
          <w:sz w:val="28"/>
        </w:rPr>
        <w:t>r)</w:t>
      </w:r>
    </w:p>
    <w:p w:rsidR="00F87B4A" w:rsidRDefault="00F87B4A">
      <w:pPr>
        <w:rPr>
          <w:b/>
          <w:sz w:val="28"/>
        </w:rPr>
      </w:pPr>
      <w:r>
        <w:rPr>
          <w:b/>
          <w:noProof/>
          <w:sz w:val="28"/>
          <w:lang w:eastAsia="es-ES"/>
        </w:rPr>
        <w:drawing>
          <wp:anchor distT="0" distB="0" distL="114300" distR="114300" simplePos="0" relativeHeight="251677696" behindDoc="1" locked="0" layoutInCell="1" allowOverlap="1">
            <wp:simplePos x="0" y="0"/>
            <wp:positionH relativeFrom="margin">
              <wp:posOffset>-1270</wp:posOffset>
            </wp:positionH>
            <wp:positionV relativeFrom="paragraph">
              <wp:posOffset>242933</wp:posOffset>
            </wp:positionV>
            <wp:extent cx="6120130" cy="3442970"/>
            <wp:effectExtent l="0" t="0" r="0" b="5080"/>
            <wp:wrapNone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Captura de pantalla 2024-01-15 215843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87B4A" w:rsidRDefault="00F87B4A">
      <w:pPr>
        <w:rPr>
          <w:b/>
          <w:sz w:val="28"/>
        </w:rPr>
      </w:pPr>
    </w:p>
    <w:p w:rsidR="00F87B4A" w:rsidRDefault="00F87B4A">
      <w:pPr>
        <w:rPr>
          <w:b/>
          <w:sz w:val="28"/>
        </w:rPr>
      </w:pPr>
    </w:p>
    <w:p w:rsidR="00F87B4A" w:rsidRDefault="00F87B4A">
      <w:pPr>
        <w:rPr>
          <w:b/>
          <w:sz w:val="28"/>
        </w:rPr>
      </w:pPr>
    </w:p>
    <w:p w:rsidR="007A1A2D" w:rsidRDefault="007A1A2D">
      <w:pPr>
        <w:rPr>
          <w:b/>
          <w:sz w:val="28"/>
        </w:rPr>
      </w:pPr>
    </w:p>
    <w:p w:rsidR="007A1A2D" w:rsidRDefault="007A1A2D">
      <w:pPr>
        <w:rPr>
          <w:b/>
          <w:sz w:val="28"/>
        </w:rPr>
      </w:pPr>
    </w:p>
    <w:p w:rsidR="007A1A2D" w:rsidRDefault="007A1A2D">
      <w:pPr>
        <w:rPr>
          <w:b/>
          <w:sz w:val="28"/>
        </w:rPr>
      </w:pPr>
    </w:p>
    <w:p w:rsidR="007A1A2D" w:rsidRDefault="007A1A2D">
      <w:pPr>
        <w:rPr>
          <w:b/>
          <w:sz w:val="28"/>
        </w:rPr>
      </w:pPr>
    </w:p>
    <w:p w:rsidR="007A1A2D" w:rsidRDefault="007A1A2D">
      <w:pPr>
        <w:rPr>
          <w:b/>
          <w:sz w:val="28"/>
        </w:rPr>
      </w:pPr>
    </w:p>
    <w:p w:rsidR="007A1A2D" w:rsidRDefault="007A1A2D">
      <w:pPr>
        <w:rPr>
          <w:b/>
          <w:sz w:val="28"/>
        </w:rPr>
      </w:pPr>
    </w:p>
    <w:p w:rsidR="007A1A2D" w:rsidRDefault="007A1A2D">
      <w:pPr>
        <w:rPr>
          <w:b/>
          <w:sz w:val="28"/>
        </w:rPr>
      </w:pPr>
    </w:p>
    <w:p w:rsidR="000F0B91" w:rsidRDefault="000F0B91"/>
    <w:p w:rsidR="004C41C3" w:rsidRDefault="004C41C3"/>
    <w:p w:rsidR="001136F9" w:rsidRDefault="000F0B91">
      <w:pPr>
        <w:rPr>
          <w:b/>
          <w:sz w:val="28"/>
        </w:rPr>
      </w:pPr>
      <w:r>
        <w:rPr>
          <w:b/>
          <w:sz w:val="28"/>
        </w:rPr>
        <w:lastRenderedPageBreak/>
        <w:t>t)</w:t>
      </w:r>
    </w:p>
    <w:p w:rsidR="000F0B91" w:rsidRDefault="000F0B91">
      <w:pPr>
        <w:rPr>
          <w:b/>
          <w:sz w:val="28"/>
        </w:rPr>
      </w:pPr>
      <w:r>
        <w:rPr>
          <w:noProof/>
          <w:lang w:eastAsia="es-ES"/>
        </w:rPr>
        <w:drawing>
          <wp:anchor distT="0" distB="0" distL="114300" distR="114300" simplePos="0" relativeHeight="251678720" behindDoc="1" locked="0" layoutInCell="1" allowOverlap="1">
            <wp:simplePos x="0" y="0"/>
            <wp:positionH relativeFrom="margin">
              <wp:posOffset>-1270</wp:posOffset>
            </wp:positionH>
            <wp:positionV relativeFrom="paragraph">
              <wp:posOffset>227965</wp:posOffset>
            </wp:positionV>
            <wp:extent cx="6120130" cy="3442970"/>
            <wp:effectExtent l="0" t="0" r="0" b="5080"/>
            <wp:wrapNone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Captura de pantalla 2024-01-15 220000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F0B91" w:rsidRDefault="000F0B91">
      <w:pPr>
        <w:rPr>
          <w:b/>
          <w:sz w:val="28"/>
        </w:rPr>
      </w:pPr>
    </w:p>
    <w:p w:rsidR="000F0B91" w:rsidRDefault="000F0B91">
      <w:pPr>
        <w:rPr>
          <w:b/>
          <w:sz w:val="28"/>
        </w:rPr>
      </w:pPr>
    </w:p>
    <w:p w:rsidR="000F0B91" w:rsidRDefault="000F0B91">
      <w:pPr>
        <w:rPr>
          <w:b/>
          <w:sz w:val="28"/>
        </w:rPr>
      </w:pPr>
    </w:p>
    <w:p w:rsidR="000F0B91" w:rsidRDefault="000F0B91">
      <w:pPr>
        <w:rPr>
          <w:b/>
          <w:sz w:val="28"/>
        </w:rPr>
      </w:pPr>
    </w:p>
    <w:p w:rsidR="000F0B91" w:rsidRDefault="000F0B91">
      <w:pPr>
        <w:rPr>
          <w:b/>
          <w:sz w:val="28"/>
        </w:rPr>
      </w:pPr>
    </w:p>
    <w:p w:rsidR="000F0B91" w:rsidRDefault="000F0B91">
      <w:pPr>
        <w:rPr>
          <w:b/>
          <w:sz w:val="28"/>
        </w:rPr>
      </w:pPr>
    </w:p>
    <w:p w:rsidR="000F0B91" w:rsidRDefault="000F0B91">
      <w:pPr>
        <w:rPr>
          <w:b/>
          <w:sz w:val="28"/>
        </w:rPr>
      </w:pPr>
    </w:p>
    <w:p w:rsidR="000F0B91" w:rsidRDefault="000F0B91">
      <w:pPr>
        <w:rPr>
          <w:b/>
          <w:sz w:val="28"/>
        </w:rPr>
      </w:pPr>
    </w:p>
    <w:p w:rsidR="000F0B91" w:rsidRDefault="000F0B91">
      <w:pPr>
        <w:rPr>
          <w:b/>
          <w:sz w:val="28"/>
        </w:rPr>
      </w:pPr>
    </w:p>
    <w:p w:rsidR="000F0B91" w:rsidRDefault="000F0B91">
      <w:pPr>
        <w:rPr>
          <w:b/>
          <w:sz w:val="28"/>
        </w:rPr>
      </w:pPr>
    </w:p>
    <w:p w:rsidR="000F0B91" w:rsidRDefault="000F0B91">
      <w:pPr>
        <w:rPr>
          <w:b/>
          <w:sz w:val="28"/>
        </w:rPr>
      </w:pPr>
      <w:r>
        <w:rPr>
          <w:noProof/>
          <w:lang w:eastAsia="es-ES"/>
        </w:rPr>
        <mc:AlternateContent>
          <mc:Choice Requires="wps">
            <w:drawing>
              <wp:anchor distT="45720" distB="45720" distL="114300" distR="114300" simplePos="0" relativeHeight="251671552" behindDoc="0" locked="0" layoutInCell="1" allowOverlap="1" wp14:anchorId="4DD6E869" wp14:editId="489EEAB9">
                <wp:simplePos x="0" y="0"/>
                <wp:positionH relativeFrom="margin">
                  <wp:align>right</wp:align>
                </wp:positionH>
                <wp:positionV relativeFrom="paragraph">
                  <wp:posOffset>461736</wp:posOffset>
                </wp:positionV>
                <wp:extent cx="6102350" cy="283845"/>
                <wp:effectExtent l="0" t="0" r="12700" b="20955"/>
                <wp:wrapSquare wrapText="bothSides"/>
                <wp:docPr id="5" name="Cuadro de texto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102350" cy="283845"/>
                        </a:xfrm>
                        <a:prstGeom prst="rect">
                          <a:avLst/>
                        </a:prstGeom>
                        <a:solidFill>
                          <a:srgbClr val="00B0F0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F57E9" w:rsidRPr="00DB30A8" w:rsidRDefault="000F0B91" w:rsidP="00FF57E9">
                            <w:pPr>
                              <w:spacing w:line="240" w:lineRule="auto"/>
                              <w:rPr>
                                <w:b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  <w:szCs w:val="24"/>
                              </w:rPr>
                              <w:t>Pruebas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D6E869" id="Cuadro de texto 5" o:spid="_x0000_s1029" type="#_x0000_t202" style="position:absolute;margin-left:429.3pt;margin-top:36.35pt;width:480.5pt;height:22.35pt;z-index:251671552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" fillcolor="#00b0f0">
                <v:textbox>
                  <w:txbxContent>
                    <w:p w:rsidR="00FF57E9" w:rsidRPr="00DB30A8" w:rsidRDefault="000F0B91" w:rsidP="00FF57E9">
                      <w:pPr>
                        <w:spacing w:line="240" w:lineRule="auto"/>
                        <w:rPr>
                          <w:b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sz w:val="24"/>
                          <w:szCs w:val="24"/>
                        </w:rPr>
                        <w:t>Pruebas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:rsidR="000F0B91" w:rsidRDefault="00DD52F2">
      <w:pPr>
        <w:rPr>
          <w:b/>
          <w:sz w:val="28"/>
        </w:rPr>
      </w:pPr>
      <w:r>
        <w:rPr>
          <w:b/>
          <w:sz w:val="28"/>
        </w:rPr>
        <w:t>5.</w:t>
      </w:r>
    </w:p>
    <w:p w:rsidR="000F0B91" w:rsidRDefault="00DE346F">
      <w:pPr>
        <w:rPr>
          <w:b/>
          <w:sz w:val="28"/>
        </w:rPr>
      </w:pPr>
      <w:r>
        <w:rPr>
          <w:b/>
          <w:sz w:val="28"/>
        </w:rPr>
        <w:t>a)</w:t>
      </w:r>
    </w:p>
    <w:p w:rsidR="00DE346F" w:rsidRDefault="00DE346F">
      <w:pPr>
        <w:rPr>
          <w:b/>
          <w:sz w:val="28"/>
        </w:rPr>
      </w:pPr>
      <w:r>
        <w:rPr>
          <w:b/>
          <w:noProof/>
          <w:sz w:val="28"/>
          <w:lang w:eastAsia="es-ES"/>
        </w:rPr>
        <w:drawing>
          <wp:anchor distT="0" distB="0" distL="114300" distR="114300" simplePos="0" relativeHeight="251681792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185420</wp:posOffset>
            </wp:positionV>
            <wp:extent cx="6120130" cy="3442970"/>
            <wp:effectExtent l="0" t="0" r="0" b="5080"/>
            <wp:wrapNone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Captura de pantalla 2024-01-15 225641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E346F" w:rsidRDefault="00DE346F">
      <w:pPr>
        <w:rPr>
          <w:b/>
          <w:sz w:val="28"/>
        </w:rPr>
      </w:pPr>
    </w:p>
    <w:p w:rsidR="00DE346F" w:rsidRDefault="00DE346F">
      <w:pPr>
        <w:rPr>
          <w:b/>
          <w:sz w:val="28"/>
        </w:rPr>
      </w:pPr>
    </w:p>
    <w:p w:rsidR="00DE346F" w:rsidRDefault="00DE346F">
      <w:pPr>
        <w:rPr>
          <w:b/>
          <w:sz w:val="28"/>
        </w:rPr>
      </w:pPr>
    </w:p>
    <w:p w:rsidR="00DE346F" w:rsidRDefault="00DE346F">
      <w:pPr>
        <w:rPr>
          <w:b/>
          <w:sz w:val="28"/>
        </w:rPr>
      </w:pPr>
    </w:p>
    <w:p w:rsidR="00DE346F" w:rsidRDefault="00DE346F">
      <w:pPr>
        <w:rPr>
          <w:b/>
          <w:sz w:val="28"/>
        </w:rPr>
      </w:pPr>
    </w:p>
    <w:p w:rsidR="00DE346F" w:rsidRDefault="00DE346F">
      <w:pPr>
        <w:rPr>
          <w:b/>
          <w:sz w:val="28"/>
        </w:rPr>
      </w:pPr>
    </w:p>
    <w:p w:rsidR="00DE346F" w:rsidRDefault="00DE346F">
      <w:pPr>
        <w:rPr>
          <w:b/>
          <w:sz w:val="28"/>
        </w:rPr>
      </w:pPr>
    </w:p>
    <w:p w:rsidR="00DE346F" w:rsidRDefault="00DE346F">
      <w:pPr>
        <w:rPr>
          <w:b/>
          <w:sz w:val="28"/>
        </w:rPr>
      </w:pPr>
    </w:p>
    <w:p w:rsidR="00DE346F" w:rsidRDefault="00DE346F">
      <w:pPr>
        <w:rPr>
          <w:b/>
          <w:sz w:val="28"/>
        </w:rPr>
      </w:pPr>
    </w:p>
    <w:p w:rsidR="00DE346F" w:rsidRDefault="00DE346F">
      <w:pPr>
        <w:rPr>
          <w:b/>
          <w:sz w:val="28"/>
        </w:rPr>
      </w:pPr>
      <w:r>
        <w:rPr>
          <w:b/>
          <w:noProof/>
          <w:sz w:val="28"/>
          <w:lang w:eastAsia="es-ES"/>
        </w:rPr>
        <w:lastRenderedPageBreak/>
        <w:drawing>
          <wp:inline distT="0" distB="0" distL="0" distR="0">
            <wp:extent cx="6120130" cy="3442970"/>
            <wp:effectExtent l="0" t="0" r="0" b="508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Captura de pantalla 2024-01-15 225734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346F" w:rsidRDefault="00DE346F">
      <w:pPr>
        <w:rPr>
          <w:b/>
          <w:sz w:val="28"/>
        </w:rPr>
      </w:pPr>
    </w:p>
    <w:p w:rsidR="000F0B91" w:rsidRDefault="00DE346F">
      <w:pPr>
        <w:rPr>
          <w:b/>
          <w:sz w:val="28"/>
        </w:rPr>
      </w:pPr>
      <w:r>
        <w:rPr>
          <w:b/>
          <w:sz w:val="28"/>
        </w:rPr>
        <w:t>b)</w:t>
      </w:r>
    </w:p>
    <w:p w:rsidR="000F0B91" w:rsidRDefault="00DE346F">
      <w:pPr>
        <w:rPr>
          <w:b/>
          <w:sz w:val="28"/>
        </w:rPr>
      </w:pPr>
      <w:r>
        <w:rPr>
          <w:b/>
          <w:noProof/>
          <w:sz w:val="28"/>
          <w:lang w:eastAsia="es-ES"/>
        </w:rPr>
        <w:drawing>
          <wp:anchor distT="0" distB="0" distL="114300" distR="114300" simplePos="0" relativeHeight="251682816" behindDoc="0" locked="0" layoutInCell="1" allowOverlap="1">
            <wp:simplePos x="0" y="0"/>
            <wp:positionH relativeFrom="margin">
              <wp:posOffset>-1270</wp:posOffset>
            </wp:positionH>
            <wp:positionV relativeFrom="paragraph">
              <wp:posOffset>205830</wp:posOffset>
            </wp:positionV>
            <wp:extent cx="6120130" cy="3442970"/>
            <wp:effectExtent l="0" t="0" r="0" b="5080"/>
            <wp:wrapNone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Captura de pantalla 2024-01-15 230038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F0B91" w:rsidRDefault="000F0B91">
      <w:pPr>
        <w:rPr>
          <w:b/>
          <w:sz w:val="28"/>
        </w:rPr>
      </w:pPr>
    </w:p>
    <w:p w:rsidR="000F0B91" w:rsidRDefault="000F0B91"/>
    <w:p w:rsidR="00DE346F" w:rsidRDefault="00DE346F"/>
    <w:p w:rsidR="00DE346F" w:rsidRDefault="00DE346F"/>
    <w:p w:rsidR="00DE346F" w:rsidRDefault="00DE346F"/>
    <w:p w:rsidR="00DE346F" w:rsidRDefault="00DE346F"/>
    <w:p w:rsidR="00DE346F" w:rsidRDefault="00DE346F"/>
    <w:p w:rsidR="00DE346F" w:rsidRDefault="00DE346F"/>
    <w:p w:rsidR="00DE346F" w:rsidRDefault="00DE346F"/>
    <w:p w:rsidR="00DE346F" w:rsidRDefault="00DE346F"/>
    <w:p w:rsidR="00DE346F" w:rsidRDefault="00DE346F"/>
    <w:p w:rsidR="00DE346F" w:rsidRDefault="00DE346F"/>
    <w:p w:rsidR="00DE346F" w:rsidRDefault="00DE346F"/>
    <w:p w:rsidR="00DE346F" w:rsidRDefault="00DE346F"/>
    <w:p w:rsidR="00DE346F" w:rsidRDefault="00DE346F"/>
    <w:p w:rsidR="00DE346F" w:rsidRDefault="00DE346F">
      <w:pPr>
        <w:rPr>
          <w:b/>
          <w:sz w:val="28"/>
        </w:rPr>
      </w:pPr>
      <w:r w:rsidRPr="00DE346F">
        <w:rPr>
          <w:b/>
          <w:sz w:val="28"/>
        </w:rPr>
        <w:lastRenderedPageBreak/>
        <w:t>c)</w:t>
      </w:r>
    </w:p>
    <w:p w:rsidR="00DE346F" w:rsidRDefault="00DE346F">
      <w:pPr>
        <w:rPr>
          <w:b/>
          <w:sz w:val="28"/>
        </w:rPr>
      </w:pPr>
      <w:r>
        <w:rPr>
          <w:b/>
          <w:noProof/>
          <w:sz w:val="28"/>
          <w:lang w:eastAsia="es-ES"/>
        </w:rPr>
        <w:drawing>
          <wp:anchor distT="0" distB="0" distL="114300" distR="114300" simplePos="0" relativeHeight="251683840" behindDoc="0" locked="0" layoutInCell="1" allowOverlap="1">
            <wp:simplePos x="0" y="0"/>
            <wp:positionH relativeFrom="margin">
              <wp:posOffset>-1270</wp:posOffset>
            </wp:positionH>
            <wp:positionV relativeFrom="paragraph">
              <wp:posOffset>145778</wp:posOffset>
            </wp:positionV>
            <wp:extent cx="6120130" cy="3442970"/>
            <wp:effectExtent l="0" t="0" r="0" b="5080"/>
            <wp:wrapNone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Captura de pantalla 2024-01-15 230158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E346F" w:rsidRDefault="00DE346F">
      <w:pPr>
        <w:rPr>
          <w:b/>
          <w:sz w:val="28"/>
        </w:rPr>
      </w:pPr>
    </w:p>
    <w:p w:rsidR="00DE346F" w:rsidRDefault="00DE346F">
      <w:pPr>
        <w:rPr>
          <w:b/>
          <w:sz w:val="28"/>
        </w:rPr>
      </w:pPr>
    </w:p>
    <w:p w:rsidR="00DE346F" w:rsidRDefault="00DE346F">
      <w:pPr>
        <w:rPr>
          <w:b/>
          <w:sz w:val="28"/>
        </w:rPr>
      </w:pPr>
    </w:p>
    <w:p w:rsidR="00DE346F" w:rsidRDefault="00DE346F">
      <w:pPr>
        <w:rPr>
          <w:b/>
          <w:sz w:val="28"/>
        </w:rPr>
      </w:pPr>
    </w:p>
    <w:p w:rsidR="00DE346F" w:rsidRDefault="00DE346F">
      <w:pPr>
        <w:rPr>
          <w:b/>
          <w:sz w:val="28"/>
        </w:rPr>
      </w:pPr>
    </w:p>
    <w:p w:rsidR="00DE346F" w:rsidRDefault="00DE346F">
      <w:pPr>
        <w:rPr>
          <w:b/>
          <w:sz w:val="28"/>
        </w:rPr>
      </w:pPr>
    </w:p>
    <w:p w:rsidR="00DE346F" w:rsidRDefault="00DE346F">
      <w:pPr>
        <w:rPr>
          <w:b/>
          <w:sz w:val="28"/>
        </w:rPr>
      </w:pPr>
    </w:p>
    <w:p w:rsidR="00DE346F" w:rsidRDefault="00DE346F">
      <w:pPr>
        <w:rPr>
          <w:b/>
          <w:sz w:val="28"/>
        </w:rPr>
      </w:pPr>
    </w:p>
    <w:p w:rsidR="00DE346F" w:rsidRDefault="00DE346F">
      <w:pPr>
        <w:rPr>
          <w:b/>
          <w:sz w:val="28"/>
        </w:rPr>
      </w:pPr>
    </w:p>
    <w:p w:rsidR="00DE346F" w:rsidRDefault="00DE346F">
      <w:pPr>
        <w:rPr>
          <w:b/>
          <w:sz w:val="28"/>
        </w:rPr>
      </w:pPr>
    </w:p>
    <w:p w:rsidR="00DE346F" w:rsidRDefault="00DE346F">
      <w:pPr>
        <w:rPr>
          <w:b/>
          <w:sz w:val="28"/>
        </w:rPr>
      </w:pPr>
    </w:p>
    <w:p w:rsidR="00DE346F" w:rsidRDefault="00DE346F">
      <w:pPr>
        <w:rPr>
          <w:b/>
          <w:sz w:val="28"/>
        </w:rPr>
      </w:pPr>
      <w:r>
        <w:rPr>
          <w:b/>
          <w:sz w:val="28"/>
        </w:rPr>
        <w:t>d)</w:t>
      </w:r>
    </w:p>
    <w:p w:rsidR="00DE346F" w:rsidRDefault="00DE346F">
      <w:pPr>
        <w:rPr>
          <w:b/>
          <w:sz w:val="28"/>
        </w:rPr>
      </w:pPr>
    </w:p>
    <w:p w:rsidR="00DE346F" w:rsidRDefault="00DE346F">
      <w:pPr>
        <w:rPr>
          <w:b/>
          <w:sz w:val="28"/>
        </w:rPr>
      </w:pPr>
      <w:r>
        <w:rPr>
          <w:b/>
          <w:noProof/>
          <w:sz w:val="28"/>
          <w:lang w:eastAsia="es-ES"/>
        </w:rPr>
        <w:drawing>
          <wp:anchor distT="0" distB="0" distL="114300" distR="114300" simplePos="0" relativeHeight="251685888" behindDoc="1" locked="0" layoutInCell="1" allowOverlap="1">
            <wp:simplePos x="0" y="0"/>
            <wp:positionH relativeFrom="margin">
              <wp:posOffset>-1270</wp:posOffset>
            </wp:positionH>
            <wp:positionV relativeFrom="paragraph">
              <wp:posOffset>21408</wp:posOffset>
            </wp:positionV>
            <wp:extent cx="6120130" cy="3442970"/>
            <wp:effectExtent l="0" t="0" r="0" b="5080"/>
            <wp:wrapNone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Captura de pantalla 2024-01-15 230719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E346F" w:rsidRDefault="00DE346F">
      <w:pPr>
        <w:rPr>
          <w:b/>
          <w:sz w:val="28"/>
        </w:rPr>
      </w:pPr>
    </w:p>
    <w:p w:rsidR="00DE346F" w:rsidRDefault="00DE346F">
      <w:pPr>
        <w:rPr>
          <w:b/>
          <w:sz w:val="28"/>
        </w:rPr>
      </w:pPr>
    </w:p>
    <w:p w:rsidR="00DE346F" w:rsidRDefault="00DE346F">
      <w:pPr>
        <w:rPr>
          <w:b/>
          <w:sz w:val="28"/>
        </w:rPr>
      </w:pPr>
    </w:p>
    <w:p w:rsidR="00DE346F" w:rsidRDefault="00DE346F">
      <w:pPr>
        <w:rPr>
          <w:b/>
          <w:sz w:val="28"/>
        </w:rPr>
      </w:pPr>
    </w:p>
    <w:p w:rsidR="00DE346F" w:rsidRDefault="00DE346F">
      <w:pPr>
        <w:rPr>
          <w:b/>
          <w:sz w:val="28"/>
        </w:rPr>
      </w:pPr>
    </w:p>
    <w:p w:rsidR="00DE346F" w:rsidRDefault="00DE346F">
      <w:pPr>
        <w:rPr>
          <w:b/>
          <w:sz w:val="28"/>
        </w:rPr>
      </w:pPr>
    </w:p>
    <w:p w:rsidR="00DE346F" w:rsidRDefault="00DE346F">
      <w:pPr>
        <w:rPr>
          <w:b/>
          <w:sz w:val="28"/>
        </w:rPr>
      </w:pPr>
    </w:p>
    <w:p w:rsidR="00DE346F" w:rsidRDefault="00DE346F">
      <w:pPr>
        <w:rPr>
          <w:b/>
          <w:sz w:val="28"/>
        </w:rPr>
      </w:pPr>
    </w:p>
    <w:p w:rsidR="00DE346F" w:rsidRDefault="00DE346F">
      <w:pPr>
        <w:rPr>
          <w:b/>
          <w:sz w:val="28"/>
        </w:rPr>
      </w:pPr>
    </w:p>
    <w:p w:rsidR="00DE346F" w:rsidRDefault="00DE346F">
      <w:pPr>
        <w:rPr>
          <w:b/>
          <w:sz w:val="28"/>
        </w:rPr>
      </w:pPr>
    </w:p>
    <w:p w:rsidR="00DE346F" w:rsidRDefault="00DE346F">
      <w:pPr>
        <w:rPr>
          <w:b/>
          <w:sz w:val="28"/>
        </w:rPr>
      </w:pPr>
      <w:r>
        <w:rPr>
          <w:b/>
          <w:noProof/>
          <w:sz w:val="28"/>
          <w:lang w:eastAsia="es-ES"/>
        </w:rPr>
        <w:lastRenderedPageBreak/>
        <w:drawing>
          <wp:anchor distT="0" distB="0" distL="114300" distR="114300" simplePos="0" relativeHeight="251684864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21590</wp:posOffset>
            </wp:positionV>
            <wp:extent cx="6120130" cy="3442970"/>
            <wp:effectExtent l="0" t="0" r="0" b="5080"/>
            <wp:wrapNone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Captura de pantalla 2024-01-15 230827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E346F" w:rsidRDefault="00DE346F">
      <w:pPr>
        <w:rPr>
          <w:b/>
          <w:sz w:val="28"/>
        </w:rPr>
      </w:pPr>
    </w:p>
    <w:p w:rsidR="00DE346F" w:rsidRDefault="00DE346F">
      <w:pPr>
        <w:rPr>
          <w:b/>
          <w:sz w:val="28"/>
        </w:rPr>
      </w:pPr>
    </w:p>
    <w:p w:rsidR="00DE346F" w:rsidRDefault="00DE346F">
      <w:pPr>
        <w:rPr>
          <w:b/>
          <w:sz w:val="28"/>
        </w:rPr>
      </w:pPr>
    </w:p>
    <w:p w:rsidR="00DE346F" w:rsidRDefault="00DE346F">
      <w:pPr>
        <w:rPr>
          <w:b/>
          <w:sz w:val="28"/>
        </w:rPr>
      </w:pPr>
    </w:p>
    <w:p w:rsidR="00DE346F" w:rsidRDefault="00DE346F">
      <w:pPr>
        <w:rPr>
          <w:b/>
          <w:sz w:val="28"/>
        </w:rPr>
      </w:pPr>
    </w:p>
    <w:p w:rsidR="00DE346F" w:rsidRDefault="00DE346F">
      <w:pPr>
        <w:rPr>
          <w:b/>
          <w:sz w:val="28"/>
        </w:rPr>
      </w:pPr>
    </w:p>
    <w:p w:rsidR="00DE346F" w:rsidRDefault="00DE346F">
      <w:pPr>
        <w:rPr>
          <w:b/>
          <w:sz w:val="28"/>
        </w:rPr>
      </w:pPr>
    </w:p>
    <w:p w:rsidR="00DE346F" w:rsidRDefault="00DE346F">
      <w:pPr>
        <w:rPr>
          <w:b/>
          <w:sz w:val="28"/>
        </w:rPr>
      </w:pPr>
    </w:p>
    <w:p w:rsidR="00DE346F" w:rsidRDefault="00DE346F">
      <w:pPr>
        <w:rPr>
          <w:b/>
          <w:sz w:val="28"/>
        </w:rPr>
      </w:pPr>
    </w:p>
    <w:p w:rsidR="00DE346F" w:rsidRDefault="00DE346F">
      <w:pPr>
        <w:rPr>
          <w:b/>
          <w:sz w:val="28"/>
        </w:rPr>
      </w:pPr>
    </w:p>
    <w:p w:rsidR="00DE346F" w:rsidRDefault="00DE346F">
      <w:pPr>
        <w:rPr>
          <w:b/>
          <w:sz w:val="28"/>
        </w:rPr>
      </w:pPr>
    </w:p>
    <w:p w:rsidR="00DE346F" w:rsidRDefault="00DE346F">
      <w:pPr>
        <w:rPr>
          <w:b/>
          <w:sz w:val="28"/>
        </w:rPr>
      </w:pPr>
      <w:r>
        <w:rPr>
          <w:b/>
          <w:sz w:val="28"/>
        </w:rPr>
        <w:t>e)</w:t>
      </w:r>
    </w:p>
    <w:p w:rsidR="00DE346F" w:rsidRPr="00DE346F" w:rsidRDefault="00DE346F">
      <w:pPr>
        <w:rPr>
          <w:b/>
          <w:sz w:val="28"/>
        </w:rPr>
      </w:pPr>
      <w:bookmarkStart w:id="0" w:name="_GoBack"/>
      <w:r>
        <w:rPr>
          <w:b/>
          <w:noProof/>
          <w:sz w:val="28"/>
          <w:lang w:eastAsia="es-ES"/>
        </w:rPr>
        <w:drawing>
          <wp:anchor distT="0" distB="0" distL="114300" distR="114300" simplePos="0" relativeHeight="251686912" behindDoc="1" locked="0" layoutInCell="1" allowOverlap="1">
            <wp:simplePos x="0" y="0"/>
            <wp:positionH relativeFrom="margin">
              <wp:posOffset>-1270</wp:posOffset>
            </wp:positionH>
            <wp:positionV relativeFrom="paragraph">
              <wp:posOffset>427083</wp:posOffset>
            </wp:positionV>
            <wp:extent cx="6120130" cy="3442970"/>
            <wp:effectExtent l="0" t="0" r="0" b="5080"/>
            <wp:wrapNone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Captura de pantalla 2024-01-15 231125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0"/>
    </w:p>
    <w:sectPr w:rsidR="00DE346F" w:rsidRPr="00DE346F" w:rsidSect="001A480D">
      <w:pgSz w:w="11906" w:h="16838"/>
      <w:pgMar w:top="1418" w:right="1134" w:bottom="1418" w:left="1134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70"/>
  <w:activeWritingStyle w:appName="MSWord" w:lang="es-ES" w:vendorID="64" w:dllVersion="131078" w:nlCheck="1" w:checkStyle="0"/>
  <w:proofState w:spelling="clean" w:grammar="clean"/>
  <w:attachedTemplate r:id="rId1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F57E9"/>
    <w:rsid w:val="00065D60"/>
    <w:rsid w:val="00080EC2"/>
    <w:rsid w:val="000F0B91"/>
    <w:rsid w:val="001136F9"/>
    <w:rsid w:val="001A480D"/>
    <w:rsid w:val="004C41C3"/>
    <w:rsid w:val="007A1A2D"/>
    <w:rsid w:val="00DB30A8"/>
    <w:rsid w:val="00DD52F2"/>
    <w:rsid w:val="00DE346F"/>
    <w:rsid w:val="00EE23D9"/>
    <w:rsid w:val="00EF61ED"/>
    <w:rsid w:val="00EF6585"/>
    <w:rsid w:val="00F3025E"/>
    <w:rsid w:val="00F87B4A"/>
    <w:rsid w:val="00FF57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/>
    <o:shapelayout v:ext="edit">
      <o:idmap v:ext="edit" data="1"/>
    </o:shapelayout>
  </w:shapeDefaults>
  <w:decimalSymbol w:val=","/>
  <w:listSeparator w:val=";"/>
  <w14:docId w14:val="40397664"/>
  <w15:chartTrackingRefBased/>
  <w15:docId w15:val="{014C983D-AC81-45BC-8931-D96E856FFB1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FF57E9"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styleId="Tablaconcuadrcula">
    <w:name w:val="Table Grid"/>
    <w:basedOn w:val="Tablanormal"/>
    <w:uiPriority w:val="39"/>
    <w:rsid w:val="00DB30A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theme" Target="theme/theme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Ismael\Documents\Plantillas%20personalizadas%20de%20Office\Tarea%20daw.dotx" TargetMode="Externa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Tarea daw</Template>
  <TotalTime>118</TotalTime>
  <Pages>9</Pages>
  <Words>36</Words>
  <Characters>204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Ismael</dc:creator>
  <cp:keywords/>
  <dc:description/>
  <cp:lastModifiedBy>Ismael</cp:lastModifiedBy>
  <cp:revision>6</cp:revision>
  <dcterms:created xsi:type="dcterms:W3CDTF">2024-01-15T20:11:00Z</dcterms:created>
  <dcterms:modified xsi:type="dcterms:W3CDTF">2024-01-15T22:11:00Z</dcterms:modified>
</cp:coreProperties>
</file>