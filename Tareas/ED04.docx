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6F9" w:rsidRDefault="001C6221">
      <w:bookmarkStart w:id="0" w:name="_GoBack"/>
      <w:bookmarkEnd w:id="0"/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AE69FC3" wp14:editId="6C8BCFD5">
                <wp:simplePos x="0" y="0"/>
                <wp:positionH relativeFrom="margin">
                  <wp:align>right</wp:align>
                </wp:positionH>
                <wp:positionV relativeFrom="page">
                  <wp:posOffset>5676900</wp:posOffset>
                </wp:positionV>
                <wp:extent cx="6102350" cy="283845"/>
                <wp:effectExtent l="0" t="0" r="12700" b="2095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2350" cy="28384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6221" w:rsidRPr="00DB30A8" w:rsidRDefault="001C6221" w:rsidP="001C6221">
                            <w:pPr>
                              <w:spacing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JAVADOC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E69FC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29.3pt;margin-top:447pt;width:480.5pt;height:22.3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" fillcolor="#00b0f0">
                <v:textbox>
                  <w:txbxContent>
                    <w:p w:rsidR="001C6221" w:rsidRPr="00DB30A8" w:rsidRDefault="001C6221" w:rsidP="001C6221">
                      <w:pPr>
                        <w:spacing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JAVADOC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AE69FC3" wp14:editId="6C8BCFD5">
                <wp:simplePos x="0" y="0"/>
                <wp:positionH relativeFrom="margin">
                  <wp:align>right</wp:align>
                </wp:positionH>
                <wp:positionV relativeFrom="page">
                  <wp:posOffset>4418330</wp:posOffset>
                </wp:positionV>
                <wp:extent cx="6102350" cy="283845"/>
                <wp:effectExtent l="0" t="0" r="12700" b="2095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2350" cy="28384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6221" w:rsidRPr="00DB30A8" w:rsidRDefault="001C6221" w:rsidP="001C6221">
                            <w:pPr>
                              <w:spacing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69FC3" id="_x0000_s1027" type="#_x0000_t202" style="position:absolute;margin-left:429.3pt;margin-top:347.9pt;width:480.5pt;height:22.3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" fillcolor="#00b0f0">
                <v:textbox>
                  <w:txbxContent>
                    <w:p w:rsidR="001C6221" w:rsidRPr="00DB30A8" w:rsidRDefault="001C6221" w:rsidP="001C6221">
                      <w:pPr>
                        <w:spacing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GIT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1A480D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138747" wp14:editId="6639AEFE">
                <wp:simplePos x="0" y="0"/>
                <wp:positionH relativeFrom="margin">
                  <wp:posOffset>3810</wp:posOffset>
                </wp:positionH>
                <wp:positionV relativeFrom="page">
                  <wp:posOffset>2222500</wp:posOffset>
                </wp:positionV>
                <wp:extent cx="6102350" cy="283845"/>
                <wp:effectExtent l="0" t="0" r="12700" b="2095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2350" cy="28384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80D" w:rsidRPr="00DB30A8" w:rsidRDefault="001C6221" w:rsidP="001A480D">
                            <w:pPr>
                              <w:spacing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REFACTORIZACIÓN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38747" id="_x0000_s1028" type="#_x0000_t202" style="position:absolute;margin-left:.3pt;margin-top:175pt;width:480.5pt;height:22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" fillcolor="#00b0f0">
                <v:textbox>
                  <w:txbxContent>
                    <w:p w:rsidR="001A480D" w:rsidRPr="00DB30A8" w:rsidRDefault="001C6221" w:rsidP="001A480D">
                      <w:pPr>
                        <w:spacing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REFACTORIZACIÓN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DB30A8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ge">
                  <wp:posOffset>901700</wp:posOffset>
                </wp:positionV>
                <wp:extent cx="6102350" cy="906780"/>
                <wp:effectExtent l="0" t="0" r="12700" b="266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2350" cy="90678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60"/>
                              <w:gridCol w:w="8138"/>
                            </w:tblGrid>
                            <w:tr w:rsidR="00DB30A8" w:rsidRPr="00DB30A8" w:rsidTr="001C6221">
                              <w:tc>
                                <w:tcPr>
                                  <w:tcW w:w="1129" w:type="dxa"/>
                                  <w:tcBorders>
                                    <w:top w:val="single" w:sz="4" w:space="0" w:color="00B0F0"/>
                                    <w:left w:val="single" w:sz="4" w:space="0" w:color="00B0F0"/>
                                    <w:bottom w:val="single" w:sz="4" w:space="0" w:color="00B0F0"/>
                                    <w:right w:val="single" w:sz="4" w:space="0" w:color="00B0F0"/>
                                  </w:tcBorders>
                                </w:tcPr>
                                <w:p w:rsidR="00DB30A8" w:rsidRPr="00DB30A8" w:rsidRDefault="00DB30A8" w:rsidP="00DB30A8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DB30A8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CICLO</w:t>
                                  </w:r>
                                </w:p>
                              </w:tc>
                              <w:tc>
                                <w:tcPr>
                                  <w:tcW w:w="8243" w:type="dxa"/>
                                  <w:tcBorders>
                                    <w:top w:val="single" w:sz="4" w:space="0" w:color="00B0F0"/>
                                    <w:left w:val="single" w:sz="4" w:space="0" w:color="00B0F0"/>
                                    <w:bottom w:val="single" w:sz="4" w:space="0" w:color="00B0F0"/>
                                    <w:right w:val="single" w:sz="4" w:space="0" w:color="00B0F0"/>
                                  </w:tcBorders>
                                </w:tcPr>
                                <w:p w:rsidR="00DB30A8" w:rsidRPr="00DB30A8" w:rsidRDefault="00DB30A8" w:rsidP="00DB30A8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DB30A8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DESARROLLO DE APLICA</w:t>
                                  </w:r>
                                  <w:r w:rsidR="00080EC2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IONES WEB A DISTANCIA</w:t>
                                  </w:r>
                                </w:p>
                              </w:tc>
                            </w:tr>
                            <w:tr w:rsidR="00DB30A8" w:rsidRPr="00DB30A8" w:rsidTr="001C6221">
                              <w:tc>
                                <w:tcPr>
                                  <w:tcW w:w="1129" w:type="dxa"/>
                                  <w:tcBorders>
                                    <w:top w:val="single" w:sz="4" w:space="0" w:color="00B0F0"/>
                                    <w:left w:val="single" w:sz="4" w:space="0" w:color="00B0F0"/>
                                    <w:bottom w:val="single" w:sz="4" w:space="0" w:color="00B0F0"/>
                                    <w:right w:val="single" w:sz="4" w:space="0" w:color="00B0F0"/>
                                  </w:tcBorders>
                                </w:tcPr>
                                <w:p w:rsidR="00DB30A8" w:rsidRPr="00DB30A8" w:rsidRDefault="00DB30A8" w:rsidP="00DB30A8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DB30A8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MÓDULO</w:t>
                                  </w:r>
                                </w:p>
                              </w:tc>
                              <w:tc>
                                <w:tcPr>
                                  <w:tcW w:w="8243" w:type="dxa"/>
                                  <w:tcBorders>
                                    <w:top w:val="single" w:sz="4" w:space="0" w:color="00B0F0"/>
                                    <w:left w:val="single" w:sz="4" w:space="0" w:color="00B0F0"/>
                                    <w:bottom w:val="single" w:sz="4" w:space="0" w:color="00B0F0"/>
                                    <w:right w:val="single" w:sz="4" w:space="0" w:color="00B0F0"/>
                                  </w:tcBorders>
                                </w:tcPr>
                                <w:p w:rsidR="00DB30A8" w:rsidRPr="00DB30A8" w:rsidRDefault="00DB30A8" w:rsidP="00DB30A8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DB30A8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1C6221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ENTORNOS DE DESARROLLO</w:t>
                                  </w:r>
                                </w:p>
                              </w:tc>
                            </w:tr>
                            <w:tr w:rsidR="00DB30A8" w:rsidRPr="00DB30A8" w:rsidTr="001C6221">
                              <w:tc>
                                <w:tcPr>
                                  <w:tcW w:w="1129" w:type="dxa"/>
                                  <w:tcBorders>
                                    <w:top w:val="single" w:sz="4" w:space="0" w:color="00B0F0"/>
                                    <w:left w:val="single" w:sz="4" w:space="0" w:color="00B0F0"/>
                                    <w:bottom w:val="single" w:sz="4" w:space="0" w:color="00B0F0"/>
                                    <w:right w:val="single" w:sz="4" w:space="0" w:color="00B0F0"/>
                                  </w:tcBorders>
                                </w:tcPr>
                                <w:p w:rsidR="00DB30A8" w:rsidRPr="00DB30A8" w:rsidRDefault="00DB30A8" w:rsidP="00DB30A8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DB30A8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ALUMNO</w:t>
                                  </w:r>
                                </w:p>
                              </w:tc>
                              <w:tc>
                                <w:tcPr>
                                  <w:tcW w:w="8243" w:type="dxa"/>
                                  <w:tcBorders>
                                    <w:top w:val="single" w:sz="4" w:space="0" w:color="00B0F0"/>
                                    <w:left w:val="single" w:sz="4" w:space="0" w:color="00B0F0"/>
                                    <w:bottom w:val="single" w:sz="4" w:space="0" w:color="00B0F0"/>
                                    <w:right w:val="single" w:sz="4" w:space="0" w:color="00B0F0"/>
                                  </w:tcBorders>
                                </w:tcPr>
                                <w:p w:rsidR="00DB30A8" w:rsidRPr="00DB30A8" w:rsidRDefault="00DB30A8" w:rsidP="00DB30A8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DB30A8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ISMAEL SÁNCHEZ SÁNCHEZ</w:t>
                                  </w:r>
                                </w:p>
                              </w:tc>
                            </w:tr>
                            <w:tr w:rsidR="00DB30A8" w:rsidRPr="00DB30A8" w:rsidTr="001C6221">
                              <w:tc>
                                <w:tcPr>
                                  <w:tcW w:w="1129" w:type="dxa"/>
                                  <w:tcBorders>
                                    <w:top w:val="single" w:sz="4" w:space="0" w:color="00B0F0"/>
                                    <w:left w:val="single" w:sz="4" w:space="0" w:color="00B0F0"/>
                                    <w:bottom w:val="single" w:sz="4" w:space="0" w:color="00B0F0"/>
                                    <w:right w:val="single" w:sz="4" w:space="0" w:color="00B0F0"/>
                                  </w:tcBorders>
                                </w:tcPr>
                                <w:p w:rsidR="00DB30A8" w:rsidRPr="00DB30A8" w:rsidRDefault="00DB30A8" w:rsidP="00DB30A8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DB30A8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TAREA</w:t>
                                  </w:r>
                                </w:p>
                              </w:tc>
                              <w:tc>
                                <w:tcPr>
                                  <w:tcW w:w="8243" w:type="dxa"/>
                                  <w:tcBorders>
                                    <w:top w:val="single" w:sz="4" w:space="0" w:color="00B0F0"/>
                                    <w:left w:val="single" w:sz="4" w:space="0" w:color="00B0F0"/>
                                    <w:bottom w:val="single" w:sz="4" w:space="0" w:color="00B0F0"/>
                                    <w:right w:val="single" w:sz="4" w:space="0" w:color="00B0F0"/>
                                  </w:tcBorders>
                                </w:tcPr>
                                <w:p w:rsidR="00DB30A8" w:rsidRPr="00DB30A8" w:rsidRDefault="00DB30A8" w:rsidP="00DB30A8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DB30A8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1C6221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ED04</w:t>
                                  </w:r>
                                </w:p>
                              </w:tc>
                            </w:tr>
                          </w:tbl>
                          <w:p w:rsidR="00DB30A8" w:rsidRPr="00DB30A8" w:rsidRDefault="00DB30A8" w:rsidP="00DB30A8">
                            <w:pPr>
                              <w:spacing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.3pt;margin-top:71pt;width:480.5pt;height:71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" fillcolor="#00b0f0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60"/>
                        <w:gridCol w:w="8138"/>
                      </w:tblGrid>
                      <w:tr w:rsidR="00DB30A8" w:rsidRPr="00DB30A8" w:rsidTr="001C6221">
                        <w:tc>
                          <w:tcPr>
                            <w:tcW w:w="1129" w:type="dxa"/>
                            <w:tcBorders>
                              <w:top w:val="single" w:sz="4" w:space="0" w:color="00B0F0"/>
                              <w:left w:val="single" w:sz="4" w:space="0" w:color="00B0F0"/>
                              <w:bottom w:val="single" w:sz="4" w:space="0" w:color="00B0F0"/>
                              <w:right w:val="single" w:sz="4" w:space="0" w:color="00B0F0"/>
                            </w:tcBorders>
                          </w:tcPr>
                          <w:p w:rsidR="00DB30A8" w:rsidRPr="00DB30A8" w:rsidRDefault="00DB30A8" w:rsidP="00DB30A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B30A8">
                              <w:rPr>
                                <w:b/>
                                <w:sz w:val="24"/>
                                <w:szCs w:val="24"/>
                              </w:rPr>
                              <w:t>CICLO</w:t>
                            </w:r>
                          </w:p>
                        </w:tc>
                        <w:tc>
                          <w:tcPr>
                            <w:tcW w:w="8243" w:type="dxa"/>
                            <w:tcBorders>
                              <w:top w:val="single" w:sz="4" w:space="0" w:color="00B0F0"/>
                              <w:left w:val="single" w:sz="4" w:space="0" w:color="00B0F0"/>
                              <w:bottom w:val="single" w:sz="4" w:space="0" w:color="00B0F0"/>
                              <w:right w:val="single" w:sz="4" w:space="0" w:color="00B0F0"/>
                            </w:tcBorders>
                          </w:tcPr>
                          <w:p w:rsidR="00DB30A8" w:rsidRPr="00DB30A8" w:rsidRDefault="00DB30A8" w:rsidP="00DB30A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B30A8">
                              <w:rPr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DESARROLLO DE APLICA</w:t>
                            </w:r>
                            <w:r w:rsidR="00080EC2">
                              <w:rPr>
                                <w:b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IONES WEB A DISTANCIA</w:t>
                            </w:r>
                          </w:p>
                        </w:tc>
                      </w:tr>
                      <w:tr w:rsidR="00DB30A8" w:rsidRPr="00DB30A8" w:rsidTr="001C6221">
                        <w:tc>
                          <w:tcPr>
                            <w:tcW w:w="1129" w:type="dxa"/>
                            <w:tcBorders>
                              <w:top w:val="single" w:sz="4" w:space="0" w:color="00B0F0"/>
                              <w:left w:val="single" w:sz="4" w:space="0" w:color="00B0F0"/>
                              <w:bottom w:val="single" w:sz="4" w:space="0" w:color="00B0F0"/>
                              <w:right w:val="single" w:sz="4" w:space="0" w:color="00B0F0"/>
                            </w:tcBorders>
                          </w:tcPr>
                          <w:p w:rsidR="00DB30A8" w:rsidRPr="00DB30A8" w:rsidRDefault="00DB30A8" w:rsidP="00DB30A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B30A8">
                              <w:rPr>
                                <w:b/>
                                <w:sz w:val="24"/>
                                <w:szCs w:val="24"/>
                              </w:rPr>
                              <w:t>MÓDULO</w:t>
                            </w:r>
                          </w:p>
                        </w:tc>
                        <w:tc>
                          <w:tcPr>
                            <w:tcW w:w="8243" w:type="dxa"/>
                            <w:tcBorders>
                              <w:top w:val="single" w:sz="4" w:space="0" w:color="00B0F0"/>
                              <w:left w:val="single" w:sz="4" w:space="0" w:color="00B0F0"/>
                              <w:bottom w:val="single" w:sz="4" w:space="0" w:color="00B0F0"/>
                              <w:right w:val="single" w:sz="4" w:space="0" w:color="00B0F0"/>
                            </w:tcBorders>
                          </w:tcPr>
                          <w:p w:rsidR="00DB30A8" w:rsidRPr="00DB30A8" w:rsidRDefault="00DB30A8" w:rsidP="00DB30A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B30A8">
                              <w:rPr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C6221">
                              <w:rPr>
                                <w:b/>
                                <w:sz w:val="24"/>
                                <w:szCs w:val="24"/>
                              </w:rPr>
                              <w:t>ENTORNOS DE DESARROLLO</w:t>
                            </w:r>
                          </w:p>
                        </w:tc>
                      </w:tr>
                      <w:tr w:rsidR="00DB30A8" w:rsidRPr="00DB30A8" w:rsidTr="001C6221">
                        <w:tc>
                          <w:tcPr>
                            <w:tcW w:w="1129" w:type="dxa"/>
                            <w:tcBorders>
                              <w:top w:val="single" w:sz="4" w:space="0" w:color="00B0F0"/>
                              <w:left w:val="single" w:sz="4" w:space="0" w:color="00B0F0"/>
                              <w:bottom w:val="single" w:sz="4" w:space="0" w:color="00B0F0"/>
                              <w:right w:val="single" w:sz="4" w:space="0" w:color="00B0F0"/>
                            </w:tcBorders>
                          </w:tcPr>
                          <w:p w:rsidR="00DB30A8" w:rsidRPr="00DB30A8" w:rsidRDefault="00DB30A8" w:rsidP="00DB30A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B30A8">
                              <w:rPr>
                                <w:b/>
                                <w:sz w:val="24"/>
                                <w:szCs w:val="24"/>
                              </w:rPr>
                              <w:t>ALUMNO</w:t>
                            </w:r>
                          </w:p>
                        </w:tc>
                        <w:tc>
                          <w:tcPr>
                            <w:tcW w:w="8243" w:type="dxa"/>
                            <w:tcBorders>
                              <w:top w:val="single" w:sz="4" w:space="0" w:color="00B0F0"/>
                              <w:left w:val="single" w:sz="4" w:space="0" w:color="00B0F0"/>
                              <w:bottom w:val="single" w:sz="4" w:space="0" w:color="00B0F0"/>
                              <w:right w:val="single" w:sz="4" w:space="0" w:color="00B0F0"/>
                            </w:tcBorders>
                          </w:tcPr>
                          <w:p w:rsidR="00DB30A8" w:rsidRPr="00DB30A8" w:rsidRDefault="00DB30A8" w:rsidP="00DB30A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B30A8">
                              <w:rPr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ISMAEL SÁNCHEZ SÁNCHEZ</w:t>
                            </w:r>
                          </w:p>
                        </w:tc>
                      </w:tr>
                      <w:tr w:rsidR="00DB30A8" w:rsidRPr="00DB30A8" w:rsidTr="001C6221">
                        <w:tc>
                          <w:tcPr>
                            <w:tcW w:w="1129" w:type="dxa"/>
                            <w:tcBorders>
                              <w:top w:val="single" w:sz="4" w:space="0" w:color="00B0F0"/>
                              <w:left w:val="single" w:sz="4" w:space="0" w:color="00B0F0"/>
                              <w:bottom w:val="single" w:sz="4" w:space="0" w:color="00B0F0"/>
                              <w:right w:val="single" w:sz="4" w:space="0" w:color="00B0F0"/>
                            </w:tcBorders>
                          </w:tcPr>
                          <w:p w:rsidR="00DB30A8" w:rsidRPr="00DB30A8" w:rsidRDefault="00DB30A8" w:rsidP="00DB30A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B30A8">
                              <w:rPr>
                                <w:b/>
                                <w:sz w:val="24"/>
                                <w:szCs w:val="24"/>
                              </w:rPr>
                              <w:t>TAREA</w:t>
                            </w:r>
                          </w:p>
                        </w:tc>
                        <w:tc>
                          <w:tcPr>
                            <w:tcW w:w="8243" w:type="dxa"/>
                            <w:tcBorders>
                              <w:top w:val="single" w:sz="4" w:space="0" w:color="00B0F0"/>
                              <w:left w:val="single" w:sz="4" w:space="0" w:color="00B0F0"/>
                              <w:bottom w:val="single" w:sz="4" w:space="0" w:color="00B0F0"/>
                              <w:right w:val="single" w:sz="4" w:space="0" w:color="00B0F0"/>
                            </w:tcBorders>
                          </w:tcPr>
                          <w:p w:rsidR="00DB30A8" w:rsidRPr="00DB30A8" w:rsidRDefault="00DB30A8" w:rsidP="00DB30A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B30A8">
                              <w:rPr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C6221">
                              <w:rPr>
                                <w:b/>
                                <w:sz w:val="24"/>
                                <w:szCs w:val="24"/>
                              </w:rPr>
                              <w:t>ED04</w:t>
                            </w:r>
                          </w:p>
                        </w:tc>
                      </w:tr>
                    </w:tbl>
                    <w:p w:rsidR="00DB30A8" w:rsidRPr="00DB30A8" w:rsidRDefault="00DB30A8" w:rsidP="00DB30A8">
                      <w:pPr>
                        <w:spacing w:line="240" w:lineRule="auto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sectPr w:rsidR="001136F9" w:rsidSect="001A480D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221"/>
    <w:rsid w:val="00080EC2"/>
    <w:rsid w:val="001136F9"/>
    <w:rsid w:val="001A480D"/>
    <w:rsid w:val="001C6221"/>
    <w:rsid w:val="00DB30A8"/>
    <w:rsid w:val="00EF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A3812"/>
  <w15:chartTrackingRefBased/>
  <w15:docId w15:val="{A0E683B7-BAB5-4B4D-AB3D-D83BB198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62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B3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mael\Documents\Plantillas%20personalizadas%20de%20Office\Tarea%20daw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Tarea daw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</dc:creator>
  <cp:keywords/>
  <dc:description/>
  <cp:lastModifiedBy>Ismael</cp:lastModifiedBy>
  <cp:revision>1</cp:revision>
  <dcterms:created xsi:type="dcterms:W3CDTF">2024-02-14T11:53:00Z</dcterms:created>
  <dcterms:modified xsi:type="dcterms:W3CDTF">2024-02-14T11:56:00Z</dcterms:modified>
</cp:coreProperties>
</file>